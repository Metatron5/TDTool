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103" w:rsidRDefault="008A0DFF" w:rsidP="00252C1E">
      <w:r>
        <w:rPr>
          <w:noProof/>
          <w:lang w:val="de-CH" w:eastAsia="de-CH"/>
        </w:rPr>
        <w:drawing>
          <wp:inline distT="0" distB="0" distL="0" distR="0" wp14:anchorId="301628C4" wp14:editId="5D26A7F1">
            <wp:extent cx="1706880" cy="4572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perger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6880" cy="457200"/>
                    </a:xfrm>
                    <a:prstGeom prst="rect">
                      <a:avLst/>
                    </a:prstGeom>
                  </pic:spPr>
                </pic:pic>
              </a:graphicData>
            </a:graphic>
          </wp:inline>
        </w:drawing>
      </w:r>
    </w:p>
    <w:p w:rsidR="00996C3B" w:rsidRDefault="00996C3B" w:rsidP="001C195E"/>
    <w:p w:rsidR="00B0329A" w:rsidRDefault="00B0329A" w:rsidP="001C195E">
      <w:pPr>
        <w:rPr>
          <w:rFonts w:ascii="Fakt Pro SmBd" w:hAnsi="Fakt Pro SmBd" w:cs="Fakt Pro SmBd"/>
          <w:b/>
          <w:bCs/>
          <w:color w:val="706F6F"/>
          <w:sz w:val="32"/>
          <w:szCs w:val="32"/>
        </w:rPr>
      </w:pPr>
    </w:p>
    <w:p w:rsidR="00B0329A" w:rsidRDefault="00B0329A" w:rsidP="001C195E">
      <w:pPr>
        <w:rPr>
          <w:rFonts w:ascii="Fakt Pro SmBd" w:hAnsi="Fakt Pro SmBd" w:cs="Fakt Pro SmBd"/>
          <w:b/>
          <w:bCs/>
          <w:color w:val="706F6F"/>
          <w:sz w:val="32"/>
          <w:szCs w:val="32"/>
        </w:rPr>
      </w:pPr>
    </w:p>
    <w:p w:rsidR="00B0329A" w:rsidRDefault="00B0329A" w:rsidP="001C195E">
      <w:pPr>
        <w:rPr>
          <w:rFonts w:ascii="Fakt Pro SmBd" w:hAnsi="Fakt Pro SmBd" w:cs="Fakt Pro SmBd"/>
          <w:b/>
          <w:bCs/>
          <w:color w:val="706F6F"/>
          <w:sz w:val="32"/>
          <w:szCs w:val="32"/>
        </w:rPr>
      </w:pPr>
    </w:p>
    <w:p w:rsidR="00996C3B" w:rsidRPr="002043B5" w:rsidRDefault="008E4A38" w:rsidP="00CC4FBD">
      <w:pPr>
        <w:pStyle w:val="1Haupttitel"/>
        <w:rPr>
          <w:color w:val="000000" w:themeColor="text1"/>
        </w:rPr>
      </w:pPr>
      <w:proofErr w:type="spellStart"/>
      <w:r>
        <w:rPr>
          <w:color w:val="000000" w:themeColor="text1"/>
        </w:rPr>
        <w:t>TDTool</w:t>
      </w:r>
      <w:proofErr w:type="spellEnd"/>
      <w:r>
        <w:rPr>
          <w:color w:val="000000" w:themeColor="text1"/>
        </w:rPr>
        <w:t xml:space="preserve"> (</w:t>
      </w:r>
      <w:proofErr w:type="spellStart"/>
      <w:r>
        <w:rPr>
          <w:color w:val="000000" w:themeColor="text1"/>
        </w:rPr>
        <w:t>To</w:t>
      </w:r>
      <w:proofErr w:type="spellEnd"/>
      <w:r>
        <w:rPr>
          <w:color w:val="000000" w:themeColor="text1"/>
        </w:rPr>
        <w:t xml:space="preserve"> Do Tool)</w:t>
      </w:r>
    </w:p>
    <w:p w:rsidR="00996C3B" w:rsidRDefault="00996C3B" w:rsidP="001C195E"/>
    <w:p w:rsidR="00B0329A" w:rsidRDefault="00B0329A" w:rsidP="001C195E"/>
    <w:p w:rsidR="00B0329A" w:rsidRDefault="00B0329A" w:rsidP="001C195E"/>
    <w:p w:rsidR="00B0329A" w:rsidRDefault="00B0329A" w:rsidP="001C195E"/>
    <w:p w:rsidR="00B0329A" w:rsidRDefault="00B0329A" w:rsidP="001C195E">
      <w:pPr>
        <w:rPr>
          <w:rFonts w:ascii="Fakt Pro Bln" w:hAnsi="Fakt Pro Bln" w:cs="Fakt Pro Bln"/>
          <w:color w:val="4C4C4C"/>
        </w:rPr>
      </w:pPr>
    </w:p>
    <w:p w:rsidR="008E4A38" w:rsidRDefault="008E4A38" w:rsidP="001C195E">
      <w:pPr>
        <w:rPr>
          <w:rFonts w:ascii="Fakt Pro Bln" w:hAnsi="Fakt Pro Bln" w:cs="Fakt Pro Bln"/>
          <w:color w:val="4C4C4C"/>
        </w:rPr>
      </w:pPr>
    </w:p>
    <w:p w:rsidR="008E4A38" w:rsidRDefault="008E4A38" w:rsidP="001C195E">
      <w:pPr>
        <w:rPr>
          <w:rFonts w:ascii="Fakt Pro Bln" w:hAnsi="Fakt Pro Bln" w:cs="Fakt Pro Bln"/>
          <w:color w:val="4C4C4C"/>
        </w:rPr>
      </w:pPr>
    </w:p>
    <w:p w:rsidR="00B0329A" w:rsidRPr="002043B5" w:rsidRDefault="00AF234A" w:rsidP="008D61E4">
      <w:pPr>
        <w:pStyle w:val="6Text13pt"/>
        <w:rPr>
          <w:color w:val="000000" w:themeColor="text1"/>
        </w:rPr>
      </w:pPr>
      <w:r>
        <w:rPr>
          <w:color w:val="000000" w:themeColor="text1"/>
        </w:rPr>
        <w:t>Verwendete Technologien</w:t>
      </w:r>
      <w:r w:rsidR="00B0329A" w:rsidRPr="002043B5">
        <w:rPr>
          <w:color w:val="000000" w:themeColor="text1"/>
        </w:rPr>
        <w:t>:</w:t>
      </w:r>
      <w:r w:rsidR="00B0329A" w:rsidRPr="002043B5">
        <w:rPr>
          <w:color w:val="000000" w:themeColor="text1"/>
        </w:rPr>
        <w:tab/>
      </w:r>
      <w:r w:rsidR="008E4A38">
        <w:rPr>
          <w:color w:val="000000" w:themeColor="text1"/>
        </w:rPr>
        <w:t>HTML, CSS, PHP, SQL</w:t>
      </w:r>
    </w:p>
    <w:p w:rsidR="00B0329A" w:rsidRPr="002043B5" w:rsidRDefault="00AF234A" w:rsidP="008D61E4">
      <w:pPr>
        <w:pStyle w:val="6Text13pt"/>
        <w:rPr>
          <w:color w:val="000000" w:themeColor="text1"/>
        </w:rPr>
      </w:pPr>
      <w:r>
        <w:rPr>
          <w:color w:val="000000" w:themeColor="text1"/>
        </w:rPr>
        <w:t>Projektdauer</w:t>
      </w:r>
      <w:r w:rsidR="00B0329A" w:rsidRPr="002043B5">
        <w:rPr>
          <w:color w:val="000000" w:themeColor="text1"/>
        </w:rPr>
        <w:t>:</w:t>
      </w:r>
      <w:r w:rsidR="00005C6B" w:rsidRPr="002043B5">
        <w:rPr>
          <w:color w:val="000000" w:themeColor="text1"/>
        </w:rPr>
        <w:t xml:space="preserve"> </w:t>
      </w:r>
      <w:r w:rsidR="00005C6B" w:rsidRPr="002043B5">
        <w:rPr>
          <w:color w:val="000000" w:themeColor="text1"/>
        </w:rPr>
        <w:tab/>
      </w:r>
      <w:r w:rsidR="008E4A38" w:rsidRPr="008E4A38">
        <w:rPr>
          <w:color w:val="000000" w:themeColor="text1"/>
        </w:rPr>
        <w:t>05.06.2018</w:t>
      </w:r>
      <w:r w:rsidR="008E4A38">
        <w:rPr>
          <w:color w:val="000000" w:themeColor="text1"/>
        </w:rPr>
        <w:t xml:space="preserve"> </w:t>
      </w:r>
      <w:r>
        <w:rPr>
          <w:color w:val="000000" w:themeColor="text1"/>
        </w:rPr>
        <w:t>-</w:t>
      </w:r>
      <w:r w:rsidR="008E4A38">
        <w:rPr>
          <w:color w:val="000000" w:themeColor="text1"/>
        </w:rPr>
        <w:t xml:space="preserve"> </w:t>
      </w:r>
      <w:proofErr w:type="spellStart"/>
      <w:r w:rsidR="00CF0CDA">
        <w:rPr>
          <w:color w:val="000000" w:themeColor="text1"/>
        </w:rPr>
        <w:t>dd</w:t>
      </w:r>
      <w:r>
        <w:rPr>
          <w:color w:val="000000" w:themeColor="text1"/>
        </w:rPr>
        <w:t>.</w:t>
      </w:r>
      <w:r w:rsidR="00CF0CDA">
        <w:rPr>
          <w:color w:val="000000" w:themeColor="text1"/>
        </w:rPr>
        <w:t>mmm</w:t>
      </w:r>
      <w:proofErr w:type="spellEnd"/>
      <w:r w:rsidR="00CF0CDA">
        <w:rPr>
          <w:color w:val="000000" w:themeColor="text1"/>
        </w:rPr>
        <w:t xml:space="preserve"> </w:t>
      </w:r>
      <w:proofErr w:type="spellStart"/>
      <w:r w:rsidR="00CF0CDA">
        <w:rPr>
          <w:color w:val="000000" w:themeColor="text1"/>
        </w:rPr>
        <w:t>yyyy</w:t>
      </w:r>
      <w:proofErr w:type="spellEnd"/>
    </w:p>
    <w:p w:rsidR="00B0329A" w:rsidRDefault="00AF234A" w:rsidP="008E4A38">
      <w:pPr>
        <w:pStyle w:val="6Text13pt"/>
      </w:pPr>
      <w:r>
        <w:rPr>
          <w:color w:val="000000" w:themeColor="text1"/>
        </w:rPr>
        <w:t>Projektteam</w:t>
      </w:r>
      <w:r w:rsidR="00B0329A" w:rsidRPr="002043B5">
        <w:rPr>
          <w:color w:val="000000" w:themeColor="text1"/>
        </w:rPr>
        <w:t>:</w:t>
      </w:r>
      <w:r w:rsidR="001C78AA" w:rsidRPr="002043B5">
        <w:rPr>
          <w:color w:val="000000" w:themeColor="text1"/>
        </w:rPr>
        <w:tab/>
      </w:r>
      <w:r w:rsidR="008E4A38">
        <w:rPr>
          <w:color w:val="000000" w:themeColor="text1"/>
        </w:rPr>
        <w:t>Marcus</w:t>
      </w:r>
      <w:r w:rsidR="00D35BBC">
        <w:rPr>
          <w:color w:val="000000" w:themeColor="text1"/>
        </w:rPr>
        <w:t xml:space="preserve"> </w:t>
      </w:r>
      <w:r w:rsidR="008E4A38">
        <w:rPr>
          <w:color w:val="000000" w:themeColor="text1"/>
        </w:rPr>
        <w:t>Heri (Projektleiter)</w:t>
      </w:r>
    </w:p>
    <w:p w:rsidR="00F274FC" w:rsidRDefault="00F274FC" w:rsidP="001C195E">
      <w:pPr>
        <w:rPr>
          <w:rFonts w:ascii="Fakt Pro Bln" w:hAnsi="Fakt Pro Bln" w:cs="Fakt Pro Bln"/>
          <w:color w:val="706F6F"/>
          <w:sz w:val="26"/>
          <w:szCs w:val="26"/>
        </w:rPr>
      </w:pPr>
    </w:p>
    <w:p w:rsidR="00F274FC" w:rsidRDefault="00F274FC" w:rsidP="001C195E">
      <w:pPr>
        <w:rPr>
          <w:rFonts w:ascii="Fakt Pro Bln" w:hAnsi="Fakt Pro Bln" w:cs="Fakt Pro Bln"/>
          <w:color w:val="706F6F"/>
          <w:sz w:val="26"/>
          <w:szCs w:val="26"/>
        </w:rPr>
      </w:pPr>
    </w:p>
    <w:p w:rsidR="00F274FC" w:rsidRPr="00250FD4" w:rsidRDefault="00F274FC" w:rsidP="001C195E">
      <w:pPr>
        <w:rPr>
          <w:rFonts w:ascii="Fakt Pro Bln" w:hAnsi="Fakt Pro Bln" w:cs="Fakt Pro Bln"/>
          <w:color w:val="706F6F"/>
          <w:sz w:val="26"/>
          <w:szCs w:val="26"/>
        </w:rPr>
      </w:pPr>
    </w:p>
    <w:p w:rsidR="00835AE2" w:rsidRPr="00AF234A" w:rsidRDefault="003F3544" w:rsidP="00835AE2">
      <w:pPr>
        <w:spacing w:after="0" w:line="240" w:lineRule="auto"/>
        <w:rPr>
          <w:lang w:val="de-CH"/>
        </w:rPr>
      </w:pPr>
      <w:r w:rsidRPr="00AF234A">
        <w:rPr>
          <w:lang w:val="de-CH"/>
        </w:rPr>
        <w:br w:type="page"/>
      </w:r>
    </w:p>
    <w:p w:rsidR="00835AE2" w:rsidRDefault="00835AE2" w:rsidP="00835AE2">
      <w:pPr>
        <w:pStyle w:val="8Name15pt"/>
      </w:pPr>
      <w:r>
        <w:lastRenderedPageBreak/>
        <w:t>Inhaltsverzeichnis</w:t>
      </w:r>
    </w:p>
    <w:p w:rsidR="00835AE2" w:rsidRPr="00CF0CDA" w:rsidRDefault="00835AE2" w:rsidP="00835AE2">
      <w:pPr>
        <w:spacing w:after="0" w:line="240" w:lineRule="auto"/>
        <w:rPr>
          <w:lang w:val="de-CH"/>
        </w:rPr>
      </w:pPr>
    </w:p>
    <w:p w:rsidR="00835AE2" w:rsidRPr="00CF0CDA" w:rsidRDefault="00835AE2" w:rsidP="00835AE2">
      <w:pPr>
        <w:spacing w:after="0" w:line="240" w:lineRule="auto"/>
        <w:rPr>
          <w:lang w:val="de-CH"/>
        </w:rPr>
      </w:pPr>
    </w:p>
    <w:p w:rsidR="00BD339A" w:rsidRDefault="00835AE2">
      <w:pPr>
        <w:pStyle w:val="Verzeichnis1"/>
        <w:rPr>
          <w:rFonts w:asciiTheme="minorHAnsi" w:eastAsiaTheme="minorEastAsia" w:hAnsiTheme="minorHAnsi" w:cstheme="minorBidi"/>
          <w:noProof/>
          <w:color w:val="auto"/>
          <w:sz w:val="22"/>
          <w:szCs w:val="22"/>
          <w:lang w:val="de-CH" w:eastAsia="de-CH"/>
        </w:rPr>
      </w:pPr>
      <w:r>
        <w:fldChar w:fldCharType="begin"/>
      </w:r>
      <w:r>
        <w:instrText xml:space="preserve"> TOC \o "1-1" \h \z \t "2_Untertitel GROSS;1" </w:instrText>
      </w:r>
      <w:r>
        <w:fldChar w:fldCharType="separate"/>
      </w:r>
      <w:hyperlink w:anchor="_Toc479596268" w:history="1">
        <w:r w:rsidR="00BD339A" w:rsidRPr="00B35240">
          <w:rPr>
            <w:rStyle w:val="Hyperlink"/>
            <w:noProof/>
          </w:rPr>
          <w:t>Arbeitsjournal</w:t>
        </w:r>
        <w:r w:rsidR="00BD339A">
          <w:rPr>
            <w:noProof/>
            <w:webHidden/>
          </w:rPr>
          <w:tab/>
        </w:r>
        <w:r w:rsidR="00BD339A">
          <w:rPr>
            <w:noProof/>
            <w:webHidden/>
          </w:rPr>
          <w:fldChar w:fldCharType="begin"/>
        </w:r>
        <w:r w:rsidR="00BD339A">
          <w:rPr>
            <w:noProof/>
            <w:webHidden/>
          </w:rPr>
          <w:instrText xml:space="preserve"> PAGEREF _Toc479596268 \h </w:instrText>
        </w:r>
        <w:r w:rsidR="00BD339A">
          <w:rPr>
            <w:noProof/>
            <w:webHidden/>
          </w:rPr>
        </w:r>
        <w:r w:rsidR="00BD339A">
          <w:rPr>
            <w:noProof/>
            <w:webHidden/>
          </w:rPr>
          <w:fldChar w:fldCharType="separate"/>
        </w:r>
        <w:r w:rsidR="00D63921">
          <w:rPr>
            <w:noProof/>
            <w:webHidden/>
          </w:rPr>
          <w:t>2</w:t>
        </w:r>
        <w:r w:rsidR="00BD339A">
          <w:rPr>
            <w:noProof/>
            <w:webHidden/>
          </w:rPr>
          <w:fldChar w:fldCharType="end"/>
        </w:r>
      </w:hyperlink>
    </w:p>
    <w:p w:rsidR="00BD339A" w:rsidRDefault="00C016E4">
      <w:pPr>
        <w:pStyle w:val="Verzeichnis1"/>
        <w:rPr>
          <w:rFonts w:asciiTheme="minorHAnsi" w:eastAsiaTheme="minorEastAsia" w:hAnsiTheme="minorHAnsi" w:cstheme="minorBidi"/>
          <w:noProof/>
          <w:color w:val="auto"/>
          <w:sz w:val="22"/>
          <w:szCs w:val="22"/>
          <w:lang w:val="de-CH" w:eastAsia="de-CH"/>
        </w:rPr>
      </w:pPr>
      <w:hyperlink w:anchor="_Toc479596269" w:history="1">
        <w:r w:rsidR="00BD339A" w:rsidRPr="00B35240">
          <w:rPr>
            <w:rStyle w:val="Hyperlink"/>
            <w:noProof/>
          </w:rPr>
          <w:t>Informieren</w:t>
        </w:r>
        <w:r w:rsidR="00BD339A">
          <w:rPr>
            <w:noProof/>
            <w:webHidden/>
          </w:rPr>
          <w:tab/>
        </w:r>
        <w:r w:rsidR="00BD339A">
          <w:rPr>
            <w:noProof/>
            <w:webHidden/>
          </w:rPr>
          <w:fldChar w:fldCharType="begin"/>
        </w:r>
        <w:r w:rsidR="00BD339A">
          <w:rPr>
            <w:noProof/>
            <w:webHidden/>
          </w:rPr>
          <w:instrText xml:space="preserve"> PAGEREF _Toc479596269 \h </w:instrText>
        </w:r>
        <w:r w:rsidR="00BD339A">
          <w:rPr>
            <w:noProof/>
            <w:webHidden/>
          </w:rPr>
        </w:r>
        <w:r w:rsidR="00BD339A">
          <w:rPr>
            <w:noProof/>
            <w:webHidden/>
          </w:rPr>
          <w:fldChar w:fldCharType="separate"/>
        </w:r>
        <w:r w:rsidR="00D63921">
          <w:rPr>
            <w:noProof/>
            <w:webHidden/>
          </w:rPr>
          <w:t>2</w:t>
        </w:r>
        <w:r w:rsidR="00BD339A">
          <w:rPr>
            <w:noProof/>
            <w:webHidden/>
          </w:rPr>
          <w:fldChar w:fldCharType="end"/>
        </w:r>
      </w:hyperlink>
    </w:p>
    <w:p w:rsidR="00BD339A" w:rsidRDefault="00C016E4">
      <w:pPr>
        <w:pStyle w:val="Verzeichnis1"/>
        <w:rPr>
          <w:rFonts w:asciiTheme="minorHAnsi" w:eastAsiaTheme="minorEastAsia" w:hAnsiTheme="minorHAnsi" w:cstheme="minorBidi"/>
          <w:noProof/>
          <w:color w:val="auto"/>
          <w:sz w:val="22"/>
          <w:szCs w:val="22"/>
          <w:lang w:val="de-CH" w:eastAsia="de-CH"/>
        </w:rPr>
      </w:pPr>
      <w:hyperlink w:anchor="_Toc479596270" w:history="1">
        <w:r w:rsidR="00BD339A" w:rsidRPr="00B35240">
          <w:rPr>
            <w:rStyle w:val="Hyperlink"/>
            <w:noProof/>
          </w:rPr>
          <w:t>Planen</w:t>
        </w:r>
        <w:r w:rsidR="00BD339A">
          <w:rPr>
            <w:noProof/>
            <w:webHidden/>
          </w:rPr>
          <w:tab/>
        </w:r>
        <w:r w:rsidR="00BD339A">
          <w:rPr>
            <w:noProof/>
            <w:webHidden/>
          </w:rPr>
          <w:fldChar w:fldCharType="begin"/>
        </w:r>
        <w:r w:rsidR="00BD339A">
          <w:rPr>
            <w:noProof/>
            <w:webHidden/>
          </w:rPr>
          <w:instrText xml:space="preserve"> PAGEREF _Toc479596270 \h </w:instrText>
        </w:r>
        <w:r w:rsidR="00BD339A">
          <w:rPr>
            <w:noProof/>
            <w:webHidden/>
          </w:rPr>
        </w:r>
        <w:r w:rsidR="00BD339A">
          <w:rPr>
            <w:noProof/>
            <w:webHidden/>
          </w:rPr>
          <w:fldChar w:fldCharType="separate"/>
        </w:r>
        <w:r w:rsidR="00D63921">
          <w:rPr>
            <w:noProof/>
            <w:webHidden/>
          </w:rPr>
          <w:t>2</w:t>
        </w:r>
        <w:r w:rsidR="00BD339A">
          <w:rPr>
            <w:noProof/>
            <w:webHidden/>
          </w:rPr>
          <w:fldChar w:fldCharType="end"/>
        </w:r>
      </w:hyperlink>
    </w:p>
    <w:p w:rsidR="00BD339A" w:rsidRDefault="00C016E4">
      <w:pPr>
        <w:pStyle w:val="Verzeichnis1"/>
        <w:rPr>
          <w:rFonts w:asciiTheme="minorHAnsi" w:eastAsiaTheme="minorEastAsia" w:hAnsiTheme="minorHAnsi" w:cstheme="minorBidi"/>
          <w:noProof/>
          <w:color w:val="auto"/>
          <w:sz w:val="22"/>
          <w:szCs w:val="22"/>
          <w:lang w:val="de-CH" w:eastAsia="de-CH"/>
        </w:rPr>
      </w:pPr>
      <w:hyperlink w:anchor="_Toc479596271" w:history="1">
        <w:r w:rsidR="00BD339A" w:rsidRPr="00B35240">
          <w:rPr>
            <w:rStyle w:val="Hyperlink"/>
            <w:noProof/>
          </w:rPr>
          <w:t>Entscheiden</w:t>
        </w:r>
        <w:r w:rsidR="00BD339A">
          <w:rPr>
            <w:noProof/>
            <w:webHidden/>
          </w:rPr>
          <w:tab/>
        </w:r>
        <w:r w:rsidR="00BD339A">
          <w:rPr>
            <w:noProof/>
            <w:webHidden/>
          </w:rPr>
          <w:fldChar w:fldCharType="begin"/>
        </w:r>
        <w:r w:rsidR="00BD339A">
          <w:rPr>
            <w:noProof/>
            <w:webHidden/>
          </w:rPr>
          <w:instrText xml:space="preserve"> PAGEREF _Toc479596271 \h </w:instrText>
        </w:r>
        <w:r w:rsidR="00BD339A">
          <w:rPr>
            <w:noProof/>
            <w:webHidden/>
          </w:rPr>
        </w:r>
        <w:r w:rsidR="00BD339A">
          <w:rPr>
            <w:noProof/>
            <w:webHidden/>
          </w:rPr>
          <w:fldChar w:fldCharType="separate"/>
        </w:r>
        <w:r w:rsidR="00D63921">
          <w:rPr>
            <w:noProof/>
            <w:webHidden/>
          </w:rPr>
          <w:t>2</w:t>
        </w:r>
        <w:r w:rsidR="00BD339A">
          <w:rPr>
            <w:noProof/>
            <w:webHidden/>
          </w:rPr>
          <w:fldChar w:fldCharType="end"/>
        </w:r>
      </w:hyperlink>
    </w:p>
    <w:p w:rsidR="00BD339A" w:rsidRDefault="00C016E4">
      <w:pPr>
        <w:pStyle w:val="Verzeichnis1"/>
        <w:rPr>
          <w:rFonts w:asciiTheme="minorHAnsi" w:eastAsiaTheme="minorEastAsia" w:hAnsiTheme="minorHAnsi" w:cstheme="minorBidi"/>
          <w:noProof/>
          <w:color w:val="auto"/>
          <w:sz w:val="22"/>
          <w:szCs w:val="22"/>
          <w:lang w:val="de-CH" w:eastAsia="de-CH"/>
        </w:rPr>
      </w:pPr>
      <w:hyperlink w:anchor="_Toc479596272" w:history="1">
        <w:r w:rsidR="00BD339A" w:rsidRPr="00B35240">
          <w:rPr>
            <w:rStyle w:val="Hyperlink"/>
            <w:noProof/>
          </w:rPr>
          <w:t>Realisieren</w:t>
        </w:r>
        <w:r w:rsidR="00BD339A">
          <w:rPr>
            <w:noProof/>
            <w:webHidden/>
          </w:rPr>
          <w:tab/>
        </w:r>
        <w:r w:rsidR="00BD339A">
          <w:rPr>
            <w:noProof/>
            <w:webHidden/>
          </w:rPr>
          <w:fldChar w:fldCharType="begin"/>
        </w:r>
        <w:r w:rsidR="00BD339A">
          <w:rPr>
            <w:noProof/>
            <w:webHidden/>
          </w:rPr>
          <w:instrText xml:space="preserve"> PAGEREF _Toc479596272 \h </w:instrText>
        </w:r>
        <w:r w:rsidR="00BD339A">
          <w:rPr>
            <w:noProof/>
            <w:webHidden/>
          </w:rPr>
        </w:r>
        <w:r w:rsidR="00BD339A">
          <w:rPr>
            <w:noProof/>
            <w:webHidden/>
          </w:rPr>
          <w:fldChar w:fldCharType="separate"/>
        </w:r>
        <w:r w:rsidR="00D63921">
          <w:rPr>
            <w:noProof/>
            <w:webHidden/>
          </w:rPr>
          <w:t>2</w:t>
        </w:r>
        <w:r w:rsidR="00BD339A">
          <w:rPr>
            <w:noProof/>
            <w:webHidden/>
          </w:rPr>
          <w:fldChar w:fldCharType="end"/>
        </w:r>
      </w:hyperlink>
    </w:p>
    <w:p w:rsidR="00BD339A" w:rsidRDefault="00C016E4">
      <w:pPr>
        <w:pStyle w:val="Verzeichnis1"/>
        <w:rPr>
          <w:rFonts w:asciiTheme="minorHAnsi" w:eastAsiaTheme="minorEastAsia" w:hAnsiTheme="minorHAnsi" w:cstheme="minorBidi"/>
          <w:noProof/>
          <w:color w:val="auto"/>
          <w:sz w:val="22"/>
          <w:szCs w:val="22"/>
          <w:lang w:val="de-CH" w:eastAsia="de-CH"/>
        </w:rPr>
      </w:pPr>
      <w:hyperlink w:anchor="_Toc479596273" w:history="1">
        <w:r w:rsidR="00BD339A" w:rsidRPr="00B35240">
          <w:rPr>
            <w:rStyle w:val="Hyperlink"/>
            <w:noProof/>
          </w:rPr>
          <w:t>Kontrollieren</w:t>
        </w:r>
        <w:r w:rsidR="00BD339A">
          <w:rPr>
            <w:noProof/>
            <w:webHidden/>
          </w:rPr>
          <w:tab/>
        </w:r>
        <w:r w:rsidR="00BD339A">
          <w:rPr>
            <w:noProof/>
            <w:webHidden/>
          </w:rPr>
          <w:fldChar w:fldCharType="begin"/>
        </w:r>
        <w:r w:rsidR="00BD339A">
          <w:rPr>
            <w:noProof/>
            <w:webHidden/>
          </w:rPr>
          <w:instrText xml:space="preserve"> PAGEREF _Toc479596273 \h </w:instrText>
        </w:r>
        <w:r w:rsidR="00BD339A">
          <w:rPr>
            <w:noProof/>
            <w:webHidden/>
          </w:rPr>
        </w:r>
        <w:r w:rsidR="00BD339A">
          <w:rPr>
            <w:noProof/>
            <w:webHidden/>
          </w:rPr>
          <w:fldChar w:fldCharType="separate"/>
        </w:r>
        <w:r w:rsidR="00D63921">
          <w:rPr>
            <w:noProof/>
            <w:webHidden/>
          </w:rPr>
          <w:t>2</w:t>
        </w:r>
        <w:r w:rsidR="00BD339A">
          <w:rPr>
            <w:noProof/>
            <w:webHidden/>
          </w:rPr>
          <w:fldChar w:fldCharType="end"/>
        </w:r>
      </w:hyperlink>
    </w:p>
    <w:p w:rsidR="00BD339A" w:rsidRDefault="00C016E4">
      <w:pPr>
        <w:pStyle w:val="Verzeichnis1"/>
        <w:rPr>
          <w:rFonts w:asciiTheme="minorHAnsi" w:eastAsiaTheme="minorEastAsia" w:hAnsiTheme="minorHAnsi" w:cstheme="minorBidi"/>
          <w:noProof/>
          <w:color w:val="auto"/>
          <w:sz w:val="22"/>
          <w:szCs w:val="22"/>
          <w:lang w:val="de-CH" w:eastAsia="de-CH"/>
        </w:rPr>
      </w:pPr>
      <w:hyperlink w:anchor="_Toc479596274" w:history="1">
        <w:r w:rsidR="00BD339A" w:rsidRPr="00B35240">
          <w:rPr>
            <w:rStyle w:val="Hyperlink"/>
            <w:noProof/>
          </w:rPr>
          <w:t>Auswerten</w:t>
        </w:r>
        <w:r w:rsidR="00BD339A">
          <w:rPr>
            <w:noProof/>
            <w:webHidden/>
          </w:rPr>
          <w:tab/>
        </w:r>
        <w:r w:rsidR="00BD339A">
          <w:rPr>
            <w:noProof/>
            <w:webHidden/>
          </w:rPr>
          <w:fldChar w:fldCharType="begin"/>
        </w:r>
        <w:r w:rsidR="00BD339A">
          <w:rPr>
            <w:noProof/>
            <w:webHidden/>
          </w:rPr>
          <w:instrText xml:space="preserve"> PAGEREF _Toc479596274 \h </w:instrText>
        </w:r>
        <w:r w:rsidR="00BD339A">
          <w:rPr>
            <w:noProof/>
            <w:webHidden/>
          </w:rPr>
        </w:r>
        <w:r w:rsidR="00BD339A">
          <w:rPr>
            <w:noProof/>
            <w:webHidden/>
          </w:rPr>
          <w:fldChar w:fldCharType="separate"/>
        </w:r>
        <w:r w:rsidR="00D63921">
          <w:rPr>
            <w:noProof/>
            <w:webHidden/>
          </w:rPr>
          <w:t>2</w:t>
        </w:r>
        <w:r w:rsidR="00BD339A">
          <w:rPr>
            <w:noProof/>
            <w:webHidden/>
          </w:rPr>
          <w:fldChar w:fldCharType="end"/>
        </w:r>
      </w:hyperlink>
    </w:p>
    <w:p w:rsidR="00BD339A" w:rsidRDefault="00C016E4">
      <w:pPr>
        <w:pStyle w:val="Verzeichnis1"/>
        <w:rPr>
          <w:rFonts w:asciiTheme="minorHAnsi" w:eastAsiaTheme="minorEastAsia" w:hAnsiTheme="minorHAnsi" w:cstheme="minorBidi"/>
          <w:noProof/>
          <w:color w:val="auto"/>
          <w:sz w:val="22"/>
          <w:szCs w:val="22"/>
          <w:lang w:val="de-CH" w:eastAsia="de-CH"/>
        </w:rPr>
      </w:pPr>
      <w:hyperlink w:anchor="_Toc479596275" w:history="1">
        <w:r w:rsidR="00BD339A" w:rsidRPr="00B35240">
          <w:rPr>
            <w:rStyle w:val="Hyperlink"/>
            <w:noProof/>
          </w:rPr>
          <w:t>Glossar</w:t>
        </w:r>
        <w:r w:rsidR="00BD339A">
          <w:rPr>
            <w:noProof/>
            <w:webHidden/>
          </w:rPr>
          <w:tab/>
        </w:r>
        <w:r w:rsidR="00BD339A">
          <w:rPr>
            <w:noProof/>
            <w:webHidden/>
          </w:rPr>
          <w:fldChar w:fldCharType="begin"/>
        </w:r>
        <w:r w:rsidR="00BD339A">
          <w:rPr>
            <w:noProof/>
            <w:webHidden/>
          </w:rPr>
          <w:instrText xml:space="preserve"> PAGEREF _Toc479596275 \h </w:instrText>
        </w:r>
        <w:r w:rsidR="00BD339A">
          <w:rPr>
            <w:noProof/>
            <w:webHidden/>
          </w:rPr>
        </w:r>
        <w:r w:rsidR="00BD339A">
          <w:rPr>
            <w:noProof/>
            <w:webHidden/>
          </w:rPr>
          <w:fldChar w:fldCharType="separate"/>
        </w:r>
        <w:r w:rsidR="00D63921">
          <w:rPr>
            <w:noProof/>
            <w:webHidden/>
          </w:rPr>
          <w:t>2</w:t>
        </w:r>
        <w:r w:rsidR="00BD339A">
          <w:rPr>
            <w:noProof/>
            <w:webHidden/>
          </w:rPr>
          <w:fldChar w:fldCharType="end"/>
        </w:r>
      </w:hyperlink>
    </w:p>
    <w:p w:rsidR="00BD339A" w:rsidRDefault="00C016E4">
      <w:pPr>
        <w:pStyle w:val="Verzeichnis1"/>
        <w:rPr>
          <w:rFonts w:asciiTheme="minorHAnsi" w:eastAsiaTheme="minorEastAsia" w:hAnsiTheme="minorHAnsi" w:cstheme="minorBidi"/>
          <w:noProof/>
          <w:color w:val="auto"/>
          <w:sz w:val="22"/>
          <w:szCs w:val="22"/>
          <w:lang w:val="de-CH" w:eastAsia="de-CH"/>
        </w:rPr>
      </w:pPr>
      <w:hyperlink w:anchor="_Toc479596276" w:history="1">
        <w:r w:rsidR="00BD339A" w:rsidRPr="00B35240">
          <w:rPr>
            <w:rStyle w:val="Hyperlink"/>
            <w:noProof/>
          </w:rPr>
          <w:t>Abbildungverzeichnis</w:t>
        </w:r>
        <w:r w:rsidR="00BD339A">
          <w:rPr>
            <w:noProof/>
            <w:webHidden/>
          </w:rPr>
          <w:tab/>
        </w:r>
        <w:r w:rsidR="00BD339A">
          <w:rPr>
            <w:noProof/>
            <w:webHidden/>
          </w:rPr>
          <w:fldChar w:fldCharType="begin"/>
        </w:r>
        <w:r w:rsidR="00BD339A">
          <w:rPr>
            <w:noProof/>
            <w:webHidden/>
          </w:rPr>
          <w:instrText xml:space="preserve"> PAGEREF _Toc479596276 \h </w:instrText>
        </w:r>
        <w:r w:rsidR="00BD339A">
          <w:rPr>
            <w:noProof/>
            <w:webHidden/>
          </w:rPr>
        </w:r>
        <w:r w:rsidR="00BD339A">
          <w:rPr>
            <w:noProof/>
            <w:webHidden/>
          </w:rPr>
          <w:fldChar w:fldCharType="separate"/>
        </w:r>
        <w:r w:rsidR="00D63921">
          <w:rPr>
            <w:noProof/>
            <w:webHidden/>
          </w:rPr>
          <w:t>2</w:t>
        </w:r>
        <w:r w:rsidR="00BD339A">
          <w:rPr>
            <w:noProof/>
            <w:webHidden/>
          </w:rPr>
          <w:fldChar w:fldCharType="end"/>
        </w:r>
      </w:hyperlink>
    </w:p>
    <w:p w:rsidR="00BD339A" w:rsidRDefault="00C016E4">
      <w:pPr>
        <w:pStyle w:val="Verzeichnis1"/>
        <w:rPr>
          <w:rFonts w:asciiTheme="minorHAnsi" w:eastAsiaTheme="minorEastAsia" w:hAnsiTheme="minorHAnsi" w:cstheme="minorBidi"/>
          <w:noProof/>
          <w:color w:val="auto"/>
          <w:sz w:val="22"/>
          <w:szCs w:val="22"/>
          <w:lang w:val="de-CH" w:eastAsia="de-CH"/>
        </w:rPr>
      </w:pPr>
      <w:hyperlink w:anchor="_Toc479596277" w:history="1">
        <w:r w:rsidR="00BD339A" w:rsidRPr="00B35240">
          <w:rPr>
            <w:rStyle w:val="Hyperlink"/>
            <w:noProof/>
          </w:rPr>
          <w:t>Literaturverzeichnis</w:t>
        </w:r>
        <w:r w:rsidR="00BD339A">
          <w:rPr>
            <w:noProof/>
            <w:webHidden/>
          </w:rPr>
          <w:tab/>
        </w:r>
        <w:r w:rsidR="00BD339A">
          <w:rPr>
            <w:noProof/>
            <w:webHidden/>
          </w:rPr>
          <w:fldChar w:fldCharType="begin"/>
        </w:r>
        <w:r w:rsidR="00BD339A">
          <w:rPr>
            <w:noProof/>
            <w:webHidden/>
          </w:rPr>
          <w:instrText xml:space="preserve"> PAGEREF _Toc479596277 \h </w:instrText>
        </w:r>
        <w:r w:rsidR="00BD339A">
          <w:rPr>
            <w:noProof/>
            <w:webHidden/>
          </w:rPr>
        </w:r>
        <w:r w:rsidR="00BD339A">
          <w:rPr>
            <w:noProof/>
            <w:webHidden/>
          </w:rPr>
          <w:fldChar w:fldCharType="separate"/>
        </w:r>
        <w:r w:rsidR="00D63921">
          <w:rPr>
            <w:noProof/>
            <w:webHidden/>
          </w:rPr>
          <w:t>2</w:t>
        </w:r>
        <w:r w:rsidR="00BD339A">
          <w:rPr>
            <w:noProof/>
            <w:webHidden/>
          </w:rPr>
          <w:fldChar w:fldCharType="end"/>
        </w:r>
      </w:hyperlink>
    </w:p>
    <w:p w:rsidR="00396030" w:rsidRPr="00835AE2" w:rsidRDefault="00835AE2" w:rsidP="00835AE2">
      <w:pPr>
        <w:spacing w:after="0" w:line="240" w:lineRule="auto"/>
        <w:rPr>
          <w:rFonts w:ascii="OCR A Extended" w:hAnsi="OCR A Extended" w:cs="OCR A Extended"/>
          <w:caps/>
          <w:color w:val="D1B400"/>
          <w:sz w:val="30"/>
          <w:szCs w:val="30"/>
          <w:lang w:val="en-US"/>
        </w:rPr>
      </w:pPr>
      <w:r>
        <w:fldChar w:fldCharType="end"/>
      </w:r>
      <w:r w:rsidR="00396030" w:rsidRPr="00835AE2">
        <w:rPr>
          <w:lang w:val="en-US"/>
        </w:rPr>
        <w:br w:type="page"/>
      </w:r>
    </w:p>
    <w:p w:rsidR="003A5ACC" w:rsidRPr="00D6564A" w:rsidRDefault="003A5ACC" w:rsidP="003A5ACC">
      <w:pPr>
        <w:pStyle w:val="2UntertitelGROSS"/>
      </w:pPr>
      <w:bookmarkStart w:id="0" w:name="_Toc479596268"/>
      <w:r>
        <w:lastRenderedPageBreak/>
        <w:t>Arbeitsjournal</w:t>
      </w:r>
      <w:bookmarkEnd w:id="0"/>
    </w:p>
    <w:p w:rsidR="003A5ACC" w:rsidRDefault="003A5ACC" w:rsidP="003A5ACC">
      <w:pPr>
        <w:suppressAutoHyphens/>
        <w:ind w:left="-1361" w:hanging="1418"/>
        <w:rPr>
          <w:rFonts w:ascii="Fakt Pro Bln" w:hAnsi="Fakt Pro Bln" w:cs="Fakt Pro Bln"/>
          <w:color w:val="4C4C4C"/>
        </w:rPr>
      </w:pPr>
    </w:p>
    <w:p w:rsidR="003A5ACC" w:rsidRDefault="003A5ACC" w:rsidP="003A5ACC">
      <w:pPr>
        <w:pStyle w:val="3Untertitelblau"/>
      </w:pPr>
      <w:r>
        <w:t>M</w:t>
      </w:r>
      <w:r w:rsidR="008E4A38">
        <w:t>ittwoch</w:t>
      </w:r>
      <w:r>
        <w:t xml:space="preserve"> </w:t>
      </w:r>
      <w:r w:rsidR="008E4A38">
        <w:t>05</w:t>
      </w:r>
      <w:r>
        <w:t xml:space="preserve">. </w:t>
      </w:r>
      <w:r w:rsidR="008E4A38">
        <w:t>Juni</w:t>
      </w:r>
      <w:r>
        <w:t xml:space="preserve"> 201</w:t>
      </w:r>
      <w:r w:rsidR="008E4A38">
        <w:t>8</w:t>
      </w:r>
    </w:p>
    <w:tbl>
      <w:tblPr>
        <w:tblStyle w:val="Tabellenraster"/>
        <w:tblW w:w="0" w:type="auto"/>
        <w:tblLook w:val="04A0" w:firstRow="1" w:lastRow="0" w:firstColumn="1" w:lastColumn="0" w:noHBand="0" w:noVBand="1"/>
      </w:tblPr>
      <w:tblGrid>
        <w:gridCol w:w="2830"/>
        <w:gridCol w:w="6230"/>
      </w:tblGrid>
      <w:tr w:rsidR="003A5ACC" w:rsidTr="00992C53">
        <w:tc>
          <w:tcPr>
            <w:tcW w:w="2830" w:type="dxa"/>
          </w:tcPr>
          <w:p w:rsidR="003A5ACC" w:rsidRDefault="003A5ACC" w:rsidP="003A5ACC">
            <w:pPr>
              <w:pStyle w:val="4Lauftextgrau"/>
            </w:pPr>
            <w:r>
              <w:t>Tagesziele</w:t>
            </w:r>
          </w:p>
        </w:tc>
        <w:tc>
          <w:tcPr>
            <w:tcW w:w="6230" w:type="dxa"/>
          </w:tcPr>
          <w:p w:rsidR="00992C53" w:rsidRDefault="008E4A38" w:rsidP="00992C53">
            <w:pPr>
              <w:pStyle w:val="4Lauftextgrau"/>
              <w:numPr>
                <w:ilvl w:val="0"/>
                <w:numId w:val="9"/>
              </w:numPr>
            </w:pPr>
            <w:r>
              <w:t>Themenwahl</w:t>
            </w:r>
          </w:p>
          <w:p w:rsidR="008E4A38" w:rsidRDefault="008E4A38" w:rsidP="00992C53">
            <w:pPr>
              <w:pStyle w:val="4Lauftextgrau"/>
              <w:numPr>
                <w:ilvl w:val="0"/>
                <w:numId w:val="9"/>
              </w:numPr>
            </w:pPr>
            <w:proofErr w:type="spellStart"/>
            <w:r>
              <w:t>Brainstorm</w:t>
            </w:r>
            <w:proofErr w:type="spellEnd"/>
          </w:p>
        </w:tc>
      </w:tr>
      <w:tr w:rsidR="003A5ACC" w:rsidTr="00992C53">
        <w:tc>
          <w:tcPr>
            <w:tcW w:w="2830" w:type="dxa"/>
          </w:tcPr>
          <w:p w:rsidR="00992C53" w:rsidRDefault="003A5ACC" w:rsidP="003A5ACC">
            <w:pPr>
              <w:pStyle w:val="4Lauftextgrau"/>
            </w:pPr>
            <w:r>
              <w:t xml:space="preserve">Erreichung Ziele, </w:t>
            </w:r>
          </w:p>
          <w:p w:rsidR="003A5ACC" w:rsidRDefault="003A5ACC" w:rsidP="003A5ACC">
            <w:pPr>
              <w:pStyle w:val="4Lauftextgrau"/>
            </w:pPr>
            <w:r>
              <w:t>Erfolgserlebnisse</w:t>
            </w:r>
          </w:p>
        </w:tc>
        <w:tc>
          <w:tcPr>
            <w:tcW w:w="6230" w:type="dxa"/>
          </w:tcPr>
          <w:p w:rsidR="00992C53" w:rsidRDefault="0029226D" w:rsidP="003A5ACC">
            <w:pPr>
              <w:pStyle w:val="4Lauftextgrau"/>
              <w:rPr>
                <w:i/>
              </w:rPr>
            </w:pPr>
            <w:r>
              <w:rPr>
                <w:i/>
              </w:rPr>
              <w:t>Vormittag</w:t>
            </w:r>
            <w:r w:rsidR="00992C53">
              <w:rPr>
                <w:i/>
              </w:rPr>
              <w:t xml:space="preserve">: </w:t>
            </w:r>
          </w:p>
          <w:p w:rsidR="00992C53" w:rsidRPr="00992C53" w:rsidRDefault="008E4A38" w:rsidP="003A5ACC">
            <w:pPr>
              <w:pStyle w:val="4Lauftextgrau"/>
            </w:pPr>
            <w:r>
              <w:t xml:space="preserve">Ich habe sehr viel nachgedacht, was ich in der Arbeit noch nicht habe und habe somit mich für ein </w:t>
            </w:r>
            <w:proofErr w:type="spellStart"/>
            <w:r>
              <w:t>To</w:t>
            </w:r>
            <w:proofErr w:type="spellEnd"/>
            <w:r>
              <w:t xml:space="preserve"> Do Tool entschieden. Auch habe ich mir schon ein bisschen Gedanken über die Programmstruktur gemacht.</w:t>
            </w:r>
          </w:p>
        </w:tc>
      </w:tr>
      <w:tr w:rsidR="003A5ACC" w:rsidTr="00992C53">
        <w:tc>
          <w:tcPr>
            <w:tcW w:w="2830" w:type="dxa"/>
          </w:tcPr>
          <w:p w:rsidR="003A5ACC" w:rsidRDefault="003A5ACC" w:rsidP="003A5ACC">
            <w:pPr>
              <w:pStyle w:val="4Lauftextgrau"/>
            </w:pPr>
            <w:r>
              <w:t>Herausforderungen</w:t>
            </w:r>
          </w:p>
        </w:tc>
        <w:tc>
          <w:tcPr>
            <w:tcW w:w="6230" w:type="dxa"/>
          </w:tcPr>
          <w:p w:rsidR="003A5ACC" w:rsidRDefault="0029226D" w:rsidP="003A5ACC">
            <w:pPr>
              <w:pStyle w:val="4Lauftextgrau"/>
            </w:pPr>
            <w:r>
              <w:t>Noch keine Herausforderungen.</w:t>
            </w:r>
          </w:p>
        </w:tc>
      </w:tr>
      <w:tr w:rsidR="003A5ACC" w:rsidTr="00992C53">
        <w:tc>
          <w:tcPr>
            <w:tcW w:w="2830" w:type="dxa"/>
          </w:tcPr>
          <w:p w:rsidR="003A5ACC" w:rsidRDefault="003A5ACC" w:rsidP="003A5ACC">
            <w:pPr>
              <w:pStyle w:val="4Lauftextgrau"/>
            </w:pPr>
            <w:r>
              <w:t>Probleme</w:t>
            </w:r>
          </w:p>
        </w:tc>
        <w:tc>
          <w:tcPr>
            <w:tcW w:w="6230" w:type="dxa"/>
          </w:tcPr>
          <w:p w:rsidR="003A5ACC" w:rsidRDefault="008E4A38" w:rsidP="003A5ACC">
            <w:pPr>
              <w:pStyle w:val="4Lauftextgrau"/>
            </w:pPr>
            <w:r>
              <w:t>Bisher noch keine Probleme.</w:t>
            </w:r>
          </w:p>
        </w:tc>
      </w:tr>
      <w:tr w:rsidR="003A5ACC" w:rsidTr="00992C53">
        <w:tc>
          <w:tcPr>
            <w:tcW w:w="2830" w:type="dxa"/>
          </w:tcPr>
          <w:p w:rsidR="003A5ACC" w:rsidRDefault="003A5ACC" w:rsidP="003A5ACC">
            <w:pPr>
              <w:pStyle w:val="4Lauftextgrau"/>
            </w:pPr>
            <w:r>
              <w:t>Lösungen</w:t>
            </w:r>
          </w:p>
        </w:tc>
        <w:tc>
          <w:tcPr>
            <w:tcW w:w="6230" w:type="dxa"/>
          </w:tcPr>
          <w:p w:rsidR="003A5ACC" w:rsidRDefault="008E4A38" w:rsidP="003A5ACC">
            <w:pPr>
              <w:pStyle w:val="4Lauftextgrau"/>
            </w:pPr>
            <w:r>
              <w:t xml:space="preserve">Keine Probleme keine </w:t>
            </w:r>
            <w:proofErr w:type="gramStart"/>
            <w:r>
              <w:t>Lösungen :D</w:t>
            </w:r>
            <w:proofErr w:type="gramEnd"/>
          </w:p>
        </w:tc>
      </w:tr>
      <w:tr w:rsidR="003A5ACC" w:rsidTr="00992C53">
        <w:tc>
          <w:tcPr>
            <w:tcW w:w="2830" w:type="dxa"/>
          </w:tcPr>
          <w:p w:rsidR="003A5ACC" w:rsidRDefault="003A5ACC" w:rsidP="003A5ACC">
            <w:pPr>
              <w:pStyle w:val="4Lauftextgrau"/>
            </w:pPr>
            <w:r>
              <w:t>Durchgeführte Tests</w:t>
            </w:r>
          </w:p>
        </w:tc>
        <w:tc>
          <w:tcPr>
            <w:tcW w:w="6230" w:type="dxa"/>
          </w:tcPr>
          <w:p w:rsidR="003A5ACC" w:rsidRDefault="008E4A38" w:rsidP="003A5ACC">
            <w:pPr>
              <w:pStyle w:val="4Lauftextgrau"/>
            </w:pPr>
            <w:r>
              <w:t>Ich habe noch keine Testfälle definiert.</w:t>
            </w:r>
          </w:p>
        </w:tc>
      </w:tr>
      <w:tr w:rsidR="003A5ACC" w:rsidTr="00992C53">
        <w:tc>
          <w:tcPr>
            <w:tcW w:w="2830" w:type="dxa"/>
          </w:tcPr>
          <w:p w:rsidR="003A5ACC" w:rsidRDefault="003A5ACC" w:rsidP="003A5ACC">
            <w:pPr>
              <w:pStyle w:val="4Lauftextgrau"/>
            </w:pPr>
            <w:r>
              <w:t>Wissensbeschaffung</w:t>
            </w:r>
          </w:p>
        </w:tc>
        <w:tc>
          <w:tcPr>
            <w:tcW w:w="6230" w:type="dxa"/>
          </w:tcPr>
          <w:p w:rsidR="003A5ACC" w:rsidRDefault="0031107E" w:rsidP="003A5ACC">
            <w:pPr>
              <w:pStyle w:val="4Lauftextgrau"/>
            </w:pPr>
            <w:r>
              <w:t>-</w:t>
            </w:r>
          </w:p>
        </w:tc>
      </w:tr>
      <w:tr w:rsidR="003A5ACC" w:rsidTr="00992C53">
        <w:tc>
          <w:tcPr>
            <w:tcW w:w="2830" w:type="dxa"/>
          </w:tcPr>
          <w:p w:rsidR="003A5ACC" w:rsidRDefault="003A5ACC" w:rsidP="003A5ACC">
            <w:pPr>
              <w:pStyle w:val="4Lauftextgrau"/>
            </w:pPr>
            <w:r>
              <w:t>Beanspruchte Hilfeleistung</w:t>
            </w:r>
          </w:p>
        </w:tc>
        <w:tc>
          <w:tcPr>
            <w:tcW w:w="6230" w:type="dxa"/>
          </w:tcPr>
          <w:p w:rsidR="003A5ACC" w:rsidRDefault="008E4A38" w:rsidP="003A5ACC">
            <w:pPr>
              <w:pStyle w:val="4Lauftextgrau"/>
            </w:pPr>
            <w:r>
              <w:t>Keine Hilfeleistung benötigt.</w:t>
            </w:r>
          </w:p>
        </w:tc>
      </w:tr>
      <w:tr w:rsidR="003A5ACC" w:rsidTr="00992C53">
        <w:tc>
          <w:tcPr>
            <w:tcW w:w="2830" w:type="dxa"/>
          </w:tcPr>
          <w:p w:rsidR="003A5ACC" w:rsidRDefault="003A5ACC" w:rsidP="003A5ACC">
            <w:pPr>
              <w:pStyle w:val="4Lauftextgrau"/>
            </w:pPr>
            <w:r>
              <w:t>Vergleich mit dem Zeitplan</w:t>
            </w:r>
          </w:p>
        </w:tc>
        <w:tc>
          <w:tcPr>
            <w:tcW w:w="6230" w:type="dxa"/>
          </w:tcPr>
          <w:p w:rsidR="003A5ACC" w:rsidRDefault="008E4A38" w:rsidP="003A5ACC">
            <w:pPr>
              <w:pStyle w:val="4Lauftextgrau"/>
            </w:pPr>
            <w:r>
              <w:t>Zeitplan noch nicht definiert.</w:t>
            </w:r>
            <w:r w:rsidR="00992C53">
              <w:t xml:space="preserve">  </w:t>
            </w:r>
          </w:p>
        </w:tc>
      </w:tr>
      <w:tr w:rsidR="003A5ACC" w:rsidTr="00992C53">
        <w:tc>
          <w:tcPr>
            <w:tcW w:w="2830" w:type="dxa"/>
          </w:tcPr>
          <w:p w:rsidR="003A5ACC" w:rsidRDefault="003A5ACC" w:rsidP="003A5ACC">
            <w:pPr>
              <w:pStyle w:val="4Lauftextgrau"/>
            </w:pPr>
            <w:r>
              <w:t>Persönliche Tagesreflexion</w:t>
            </w:r>
          </w:p>
        </w:tc>
        <w:tc>
          <w:tcPr>
            <w:tcW w:w="6230" w:type="dxa"/>
          </w:tcPr>
          <w:p w:rsidR="00992C53" w:rsidRDefault="008E4A38" w:rsidP="003A5ACC">
            <w:pPr>
              <w:pStyle w:val="4Lauftextgrau"/>
            </w:pPr>
            <w:r>
              <w:t>Ich habe beide meine Tagesziele erfolgreich erreicht.</w:t>
            </w:r>
          </w:p>
        </w:tc>
      </w:tr>
    </w:tbl>
    <w:p w:rsidR="003A5ACC" w:rsidRDefault="003A5ACC" w:rsidP="003A5ACC">
      <w:pPr>
        <w:pStyle w:val="4Lauftextgrau"/>
      </w:pPr>
    </w:p>
    <w:p w:rsidR="00992C53" w:rsidRDefault="00992C53" w:rsidP="003A5ACC">
      <w:pPr>
        <w:pStyle w:val="4Lauftextgrau"/>
      </w:pPr>
    </w:p>
    <w:p w:rsidR="008E4A38" w:rsidRDefault="008E4A38" w:rsidP="008E4A38">
      <w:pPr>
        <w:pStyle w:val="3Untertitelblau"/>
      </w:pPr>
      <w:r>
        <w:t>Mittwoch 12.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29226D" w:rsidRDefault="0029226D" w:rsidP="0029226D">
            <w:pPr>
              <w:pStyle w:val="4Lauftextgrau"/>
              <w:numPr>
                <w:ilvl w:val="0"/>
                <w:numId w:val="9"/>
              </w:numPr>
            </w:pPr>
            <w:r>
              <w:t>UML erstellen und umsetzen</w:t>
            </w:r>
          </w:p>
          <w:p w:rsidR="0031107E" w:rsidRDefault="0031107E" w:rsidP="0029226D">
            <w:pPr>
              <w:pStyle w:val="4Lauftextgrau"/>
              <w:numPr>
                <w:ilvl w:val="0"/>
                <w:numId w:val="9"/>
              </w:numPr>
            </w:pPr>
            <w:r>
              <w:t>Test schreiben</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8E4A38" w:rsidRDefault="0029226D" w:rsidP="00654735">
            <w:pPr>
              <w:pStyle w:val="4Lauftextgrau"/>
              <w:rPr>
                <w:i/>
              </w:rPr>
            </w:pPr>
            <w:r>
              <w:rPr>
                <w:i/>
              </w:rPr>
              <w:t>Vormittag</w:t>
            </w:r>
            <w:r w:rsidR="008E4A38">
              <w:rPr>
                <w:i/>
              </w:rPr>
              <w:t xml:space="preserve">: </w:t>
            </w:r>
          </w:p>
          <w:p w:rsidR="008E4A38" w:rsidRPr="00992C53" w:rsidRDefault="0031107E" w:rsidP="00654735">
            <w:pPr>
              <w:pStyle w:val="4Lauftextgrau"/>
            </w:pPr>
            <w:r>
              <w:t>Wir hatten einen Test und i</w:t>
            </w:r>
            <w:r w:rsidR="0029226D">
              <w:t>ch habe das UML erstellt dies muss aber noch von Jerome abgesegnet werden.</w:t>
            </w:r>
            <w:r w:rsidR="008E4A38">
              <w:t xml:space="preserve"> </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29226D" w:rsidP="00654735">
            <w:pPr>
              <w:pStyle w:val="4Lauftextgrau"/>
            </w:pPr>
            <w:r>
              <w:t>Delegation und Aggregation nicht verwechseln.</w:t>
            </w:r>
          </w:p>
        </w:tc>
      </w:tr>
      <w:tr w:rsidR="008E4A38" w:rsidTr="00654735">
        <w:tc>
          <w:tcPr>
            <w:tcW w:w="2830" w:type="dxa"/>
          </w:tcPr>
          <w:p w:rsidR="008E4A38" w:rsidRDefault="008E4A38" w:rsidP="00654735">
            <w:pPr>
              <w:pStyle w:val="4Lauftextgrau"/>
            </w:pPr>
            <w:r>
              <w:t>Probleme</w:t>
            </w:r>
          </w:p>
        </w:tc>
        <w:tc>
          <w:tcPr>
            <w:tcW w:w="6230" w:type="dxa"/>
          </w:tcPr>
          <w:p w:rsidR="008E4A38" w:rsidRDefault="0031107E" w:rsidP="00654735">
            <w:pPr>
              <w:pStyle w:val="4Lauftextgrau"/>
            </w:pPr>
            <w:r>
              <w:t>Keine Probleme.</w:t>
            </w:r>
          </w:p>
        </w:tc>
      </w:tr>
      <w:tr w:rsidR="008E4A38" w:rsidTr="00654735">
        <w:tc>
          <w:tcPr>
            <w:tcW w:w="2830" w:type="dxa"/>
          </w:tcPr>
          <w:p w:rsidR="008E4A38" w:rsidRDefault="008E4A38" w:rsidP="00654735">
            <w:pPr>
              <w:pStyle w:val="4Lauftextgrau"/>
            </w:pPr>
            <w:r>
              <w:t>Lösungen</w:t>
            </w:r>
          </w:p>
        </w:tc>
        <w:tc>
          <w:tcPr>
            <w:tcW w:w="6230" w:type="dxa"/>
          </w:tcPr>
          <w:p w:rsidR="008E4A38" w:rsidRDefault="0031107E" w:rsidP="00654735">
            <w:pPr>
              <w:pStyle w:val="4Lauftextgrau"/>
            </w:pPr>
            <w:r>
              <w:t>Keine Lösungen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31107E" w:rsidP="00654735">
            <w:pPr>
              <w:pStyle w:val="4Lauftextgrau"/>
            </w:pPr>
            <w:r>
              <w:t>Ist das UML richtig aufgebaut.</w:t>
            </w:r>
            <w:r w:rsidR="008E4A38">
              <w:t xml:space="preserve"> </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31107E" w:rsidP="00654735">
            <w:pPr>
              <w:pStyle w:val="4Lauftextgrau"/>
            </w:pPr>
            <w:r>
              <w:t>Internet: Unterschied Delegation und Aggregation</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31107E" w:rsidP="00654735">
            <w:pPr>
              <w:pStyle w:val="4Lauftextgrau"/>
            </w:pPr>
            <w:r>
              <w:t>Keine Hilfestellungen benötigt.</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31107E" w:rsidP="00654735">
            <w:pPr>
              <w:pStyle w:val="4Lauftextgrau"/>
            </w:pPr>
            <w:r>
              <w:t>Noch keinen Zeitplan definiert.</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31107E" w:rsidP="00654735">
            <w:pPr>
              <w:pStyle w:val="4Lauftextgrau"/>
            </w:pPr>
            <w:r>
              <w:t>Ich zweifle langsam das wir mit dem Tempo das Projekt abschliessen. Jerome hat immer noch nicht die Dokumentation oder den Projektauftrag geschrieben.</w:t>
            </w:r>
          </w:p>
        </w:tc>
      </w:tr>
    </w:tbl>
    <w:p w:rsidR="00992C53" w:rsidRDefault="00992C53" w:rsidP="00992C53">
      <w:pPr>
        <w:pStyle w:val="4Lauftextgrau"/>
      </w:pPr>
    </w:p>
    <w:p w:rsidR="0031107E" w:rsidRDefault="0031107E">
      <w:pPr>
        <w:spacing w:after="0" w:line="240" w:lineRule="auto"/>
        <w:rPr>
          <w:rFonts w:ascii="Fakt Pro SmBd" w:hAnsi="Fakt Pro SmBd" w:cs="Fakt Pro SmBd"/>
          <w:bCs/>
          <w:color w:val="3B3838" w:themeColor="background2" w:themeShade="40"/>
          <w:sz w:val="24"/>
          <w:szCs w:val="24"/>
        </w:rPr>
      </w:pPr>
      <w:r>
        <w:br w:type="page"/>
      </w:r>
    </w:p>
    <w:p w:rsidR="008E4A38" w:rsidRDefault="008E4A38" w:rsidP="008E4A38">
      <w:pPr>
        <w:pStyle w:val="3Untertitelblau"/>
      </w:pPr>
      <w:r>
        <w:lastRenderedPageBreak/>
        <w:t>Mittwoch 1</w:t>
      </w:r>
      <w:r w:rsidR="0031107E">
        <w:t>9</w:t>
      </w:r>
      <w:r>
        <w:t>.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8E4A38" w:rsidRDefault="0031107E" w:rsidP="00654735">
            <w:pPr>
              <w:pStyle w:val="4Lauftextgrau"/>
              <w:numPr>
                <w:ilvl w:val="0"/>
                <w:numId w:val="9"/>
              </w:numPr>
            </w:pPr>
            <w:r>
              <w:t xml:space="preserve">Startseite / Login </w:t>
            </w:r>
            <w:r w:rsidR="00EC62C7">
              <w:t>programmiert</w:t>
            </w:r>
            <w:r>
              <w:t xml:space="preserve"> und responsive</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8E4A38" w:rsidRDefault="0029226D" w:rsidP="00654735">
            <w:pPr>
              <w:pStyle w:val="4Lauftextgrau"/>
              <w:rPr>
                <w:i/>
              </w:rPr>
            </w:pPr>
            <w:r>
              <w:rPr>
                <w:i/>
              </w:rPr>
              <w:t>Vormittag</w:t>
            </w:r>
            <w:r w:rsidR="008E4A38">
              <w:rPr>
                <w:i/>
              </w:rPr>
              <w:t xml:space="preserve">: </w:t>
            </w:r>
          </w:p>
          <w:p w:rsidR="008E4A38" w:rsidRPr="00992C53" w:rsidRDefault="0031107E" w:rsidP="00654735">
            <w:pPr>
              <w:pStyle w:val="4Lauftextgrau"/>
            </w:pPr>
            <w:r>
              <w:t>Ich habe die Startseite und das Login programmiert, da bei diesen Seiten MVC und einen Entwurf nicht von Nöten ist.</w:t>
            </w:r>
            <w:r w:rsidR="008E4A38">
              <w:t xml:space="preserve"> </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654735" w:rsidP="00654735">
            <w:pPr>
              <w:pStyle w:val="4Lauftextgrau"/>
            </w:pPr>
            <w:r>
              <w:t>Mit Mobile-First Methode auszukommen (erstes Mal Verwendung dieser Methode).</w:t>
            </w:r>
          </w:p>
        </w:tc>
      </w:tr>
      <w:tr w:rsidR="008E4A38" w:rsidTr="00654735">
        <w:tc>
          <w:tcPr>
            <w:tcW w:w="2830" w:type="dxa"/>
          </w:tcPr>
          <w:p w:rsidR="008E4A38" w:rsidRDefault="008E4A38" w:rsidP="00654735">
            <w:pPr>
              <w:pStyle w:val="4Lauftextgrau"/>
            </w:pPr>
            <w:r>
              <w:t>Probleme</w:t>
            </w:r>
          </w:p>
        </w:tc>
        <w:tc>
          <w:tcPr>
            <w:tcW w:w="6230" w:type="dxa"/>
          </w:tcPr>
          <w:p w:rsidR="008E4A38" w:rsidRDefault="00654735" w:rsidP="00654735">
            <w:pPr>
              <w:pStyle w:val="4Lauftextgrau"/>
            </w:pPr>
            <w:r>
              <w:t>R</w:t>
            </w:r>
            <w:r w:rsidRPr="00654735">
              <w:t xml:space="preserve">egistrierung </w:t>
            </w:r>
            <w:r>
              <w:t xml:space="preserve">eines </w:t>
            </w:r>
            <w:proofErr w:type="spellStart"/>
            <w:r>
              <w:t>Userers</w:t>
            </w:r>
            <w:proofErr w:type="spellEnd"/>
            <w:r>
              <w:t xml:space="preserve"> muss noch programmiert werden.</w:t>
            </w:r>
          </w:p>
        </w:tc>
      </w:tr>
      <w:tr w:rsidR="008E4A38" w:rsidTr="00654735">
        <w:tc>
          <w:tcPr>
            <w:tcW w:w="2830" w:type="dxa"/>
          </w:tcPr>
          <w:p w:rsidR="008E4A38" w:rsidRDefault="008E4A38" w:rsidP="00654735">
            <w:pPr>
              <w:pStyle w:val="4Lauftextgrau"/>
            </w:pPr>
            <w:r>
              <w:t>Lösungen</w:t>
            </w:r>
          </w:p>
        </w:tc>
        <w:tc>
          <w:tcPr>
            <w:tcW w:w="6230" w:type="dxa"/>
          </w:tcPr>
          <w:p w:rsidR="008E4A38" w:rsidRDefault="00654735" w:rsidP="00654735">
            <w:pPr>
              <w:pStyle w:val="4Lauftextgrau"/>
            </w:pPr>
            <w:r>
              <w:t xml:space="preserve">Verwendung </w:t>
            </w:r>
            <w:proofErr w:type="gramStart"/>
            <w:r>
              <w:t>des Grid</w:t>
            </w:r>
            <w:proofErr w:type="gramEnd"/>
            <w:r>
              <w:t xml:space="preserve"> Systems wird dies erleichtern.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654735" w:rsidP="00654735">
            <w:pPr>
              <w:pStyle w:val="4Lauftextgrau"/>
            </w:pPr>
            <w:r>
              <w:t>Ist die Seite responsive?</w:t>
            </w:r>
            <w:r w:rsidR="008E4A38">
              <w:t xml:space="preserve"> </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654735" w:rsidP="00654735">
            <w:pPr>
              <w:pStyle w:val="4Lauftextgrau"/>
            </w:pPr>
            <w:r>
              <w:t>Keine Wissensbeschaffung gebraucht.</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654735" w:rsidP="00654735">
            <w:pPr>
              <w:pStyle w:val="4Lauftextgrau"/>
            </w:pPr>
            <w:r>
              <w:t>-</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654735" w:rsidP="00654735">
            <w:pPr>
              <w:pStyle w:val="4Lauftextgrau"/>
            </w:pPr>
            <w:r>
              <w:t>Es drückt jetzt noch mehr am Schuh ich werde höchstwahrscheinlich noch zuhause arbeiten müssen</w:t>
            </w:r>
            <w:r w:rsidR="008E4A38">
              <w:t xml:space="preserve">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654735" w:rsidP="00654735">
            <w:pPr>
              <w:pStyle w:val="4Lauftextgrau"/>
            </w:pPr>
            <w:r>
              <w:t xml:space="preserve">Da Jerome immer noch nicht mit der Dokumentation </w:t>
            </w:r>
            <w:proofErr w:type="spellStart"/>
            <w:r>
              <w:t>fetig</w:t>
            </w:r>
            <w:proofErr w:type="spellEnd"/>
            <w:r>
              <w:t xml:space="preserve"> ist habe ich entschieden das Projekt alleine fortzusetzen, aus diesem Grund:</w:t>
            </w:r>
          </w:p>
          <w:p w:rsidR="00654735" w:rsidRDefault="00654735" w:rsidP="00654735">
            <w:pPr>
              <w:pStyle w:val="4Lauftextgrau"/>
            </w:pPr>
            <w:r>
              <w:t>Wenn ich schon alles mache soll er nicht die gleiche Note bekommen.</w:t>
            </w:r>
          </w:p>
        </w:tc>
      </w:tr>
    </w:tbl>
    <w:p w:rsidR="008E4A38" w:rsidRDefault="008E4A38" w:rsidP="00992C53">
      <w:pPr>
        <w:pStyle w:val="4Lauftextgrau"/>
      </w:pPr>
    </w:p>
    <w:p w:rsidR="008E4A38" w:rsidRDefault="00745394" w:rsidP="008E4A38">
      <w:pPr>
        <w:pStyle w:val="3Untertitelblau"/>
      </w:pPr>
      <w:r>
        <w:t>Donnerstag</w:t>
      </w:r>
      <w:r w:rsidR="008E4A38">
        <w:t xml:space="preserve"> 2</w:t>
      </w:r>
      <w:r>
        <w:t>1</w:t>
      </w:r>
      <w:r w:rsidR="008E4A38">
        <w:t>. Juni 2018</w:t>
      </w:r>
    </w:p>
    <w:tbl>
      <w:tblPr>
        <w:tblStyle w:val="Tabellenraster"/>
        <w:tblW w:w="0" w:type="auto"/>
        <w:tblLook w:val="04A0" w:firstRow="1" w:lastRow="0" w:firstColumn="1" w:lastColumn="0" w:noHBand="0" w:noVBand="1"/>
      </w:tblPr>
      <w:tblGrid>
        <w:gridCol w:w="2830"/>
        <w:gridCol w:w="6230"/>
      </w:tblGrid>
      <w:tr w:rsidR="008E4A38" w:rsidTr="00654735">
        <w:tc>
          <w:tcPr>
            <w:tcW w:w="2830" w:type="dxa"/>
          </w:tcPr>
          <w:p w:rsidR="008E4A38" w:rsidRDefault="008E4A38" w:rsidP="00654735">
            <w:pPr>
              <w:pStyle w:val="4Lauftextgrau"/>
            </w:pPr>
            <w:r>
              <w:t>Tagesziele</w:t>
            </w:r>
          </w:p>
        </w:tc>
        <w:tc>
          <w:tcPr>
            <w:tcW w:w="6230" w:type="dxa"/>
          </w:tcPr>
          <w:p w:rsidR="008E4A38" w:rsidRDefault="008E4A38" w:rsidP="00654735">
            <w:pPr>
              <w:pStyle w:val="4Lauftextgrau"/>
              <w:numPr>
                <w:ilvl w:val="0"/>
                <w:numId w:val="9"/>
              </w:numPr>
            </w:pPr>
            <w:r>
              <w:t>Auflistung der wichtigsten Punkte</w:t>
            </w:r>
          </w:p>
          <w:p w:rsidR="008E4A38" w:rsidRDefault="008E4A38" w:rsidP="00654735">
            <w:pPr>
              <w:pStyle w:val="4Lauftextgrau"/>
              <w:numPr>
                <w:ilvl w:val="0"/>
                <w:numId w:val="9"/>
              </w:numPr>
            </w:pPr>
            <w:r>
              <w:t>Max. 3 -5 Punkte</w:t>
            </w:r>
          </w:p>
        </w:tc>
      </w:tr>
      <w:tr w:rsidR="008E4A38" w:rsidTr="00654735">
        <w:tc>
          <w:tcPr>
            <w:tcW w:w="2830" w:type="dxa"/>
          </w:tcPr>
          <w:p w:rsidR="008E4A38" w:rsidRDefault="008E4A38" w:rsidP="00654735">
            <w:pPr>
              <w:pStyle w:val="4Lauftextgrau"/>
            </w:pPr>
            <w:r>
              <w:t xml:space="preserve">Erreichung Ziele, </w:t>
            </w:r>
          </w:p>
          <w:p w:rsidR="008E4A38" w:rsidRDefault="008E4A38" w:rsidP="00654735">
            <w:pPr>
              <w:pStyle w:val="4Lauftextgrau"/>
            </w:pPr>
            <w:r>
              <w:t>Erfolgserlebnisse</w:t>
            </w:r>
          </w:p>
        </w:tc>
        <w:tc>
          <w:tcPr>
            <w:tcW w:w="6230" w:type="dxa"/>
          </w:tcPr>
          <w:p w:rsidR="008E4A38" w:rsidRDefault="0029226D" w:rsidP="00654735">
            <w:pPr>
              <w:pStyle w:val="4Lauftextgrau"/>
              <w:rPr>
                <w:i/>
              </w:rPr>
            </w:pPr>
            <w:r>
              <w:rPr>
                <w:i/>
              </w:rPr>
              <w:t>Vormittag</w:t>
            </w:r>
            <w:r w:rsidR="008E4A38">
              <w:rPr>
                <w:i/>
              </w:rPr>
              <w:t xml:space="preserve">: </w:t>
            </w:r>
          </w:p>
          <w:p w:rsidR="008E4A38" w:rsidRPr="00992C53" w:rsidRDefault="008E4A38" w:rsidP="00654735">
            <w:pPr>
              <w:pStyle w:val="4Lauftextgrau"/>
            </w:pPr>
            <w:r>
              <w:t xml:space="preserve">Kurze Beschreibung was geleistet worden ist. </w:t>
            </w:r>
          </w:p>
        </w:tc>
      </w:tr>
      <w:tr w:rsidR="008E4A38" w:rsidTr="00654735">
        <w:tc>
          <w:tcPr>
            <w:tcW w:w="2830" w:type="dxa"/>
          </w:tcPr>
          <w:p w:rsidR="008E4A38" w:rsidRDefault="008E4A38" w:rsidP="00654735">
            <w:pPr>
              <w:pStyle w:val="4Lauftextgrau"/>
            </w:pPr>
            <w:r>
              <w:t>Herausforderungen</w:t>
            </w:r>
          </w:p>
        </w:tc>
        <w:tc>
          <w:tcPr>
            <w:tcW w:w="6230" w:type="dxa"/>
          </w:tcPr>
          <w:p w:rsidR="008E4A38" w:rsidRDefault="008E4A38" w:rsidP="00654735">
            <w:pPr>
              <w:pStyle w:val="4Lauftextgrau"/>
            </w:pPr>
            <w:r>
              <w:t>Knacknuss des Tages notieren.</w:t>
            </w:r>
          </w:p>
        </w:tc>
      </w:tr>
      <w:tr w:rsidR="008E4A38" w:rsidTr="00654735">
        <w:tc>
          <w:tcPr>
            <w:tcW w:w="2830" w:type="dxa"/>
          </w:tcPr>
          <w:p w:rsidR="008E4A38" w:rsidRDefault="008E4A38" w:rsidP="00654735">
            <w:pPr>
              <w:pStyle w:val="4Lauftextgrau"/>
            </w:pPr>
            <w:r>
              <w:t>Probleme</w:t>
            </w:r>
          </w:p>
        </w:tc>
        <w:tc>
          <w:tcPr>
            <w:tcW w:w="6230" w:type="dxa"/>
          </w:tcPr>
          <w:p w:rsidR="008E4A38" w:rsidRDefault="008E4A38" w:rsidP="00654735">
            <w:pPr>
              <w:pStyle w:val="4Lauftextgrau"/>
            </w:pPr>
            <w:r>
              <w:t>Was hat nicht funktioniert?</w:t>
            </w:r>
          </w:p>
        </w:tc>
      </w:tr>
      <w:tr w:rsidR="008E4A38" w:rsidTr="00654735">
        <w:tc>
          <w:tcPr>
            <w:tcW w:w="2830" w:type="dxa"/>
          </w:tcPr>
          <w:p w:rsidR="008E4A38" w:rsidRDefault="008E4A38" w:rsidP="00654735">
            <w:pPr>
              <w:pStyle w:val="4Lauftextgrau"/>
            </w:pPr>
            <w:r>
              <w:t>Lösungen</w:t>
            </w:r>
          </w:p>
        </w:tc>
        <w:tc>
          <w:tcPr>
            <w:tcW w:w="6230" w:type="dxa"/>
          </w:tcPr>
          <w:p w:rsidR="008E4A38" w:rsidRDefault="008E4A38" w:rsidP="00654735">
            <w:pPr>
              <w:pStyle w:val="4Lauftextgrau"/>
            </w:pPr>
            <w:r>
              <w:t xml:space="preserve">Wie konnte ich das Problem lösen? </w:t>
            </w:r>
            <w:r>
              <w:br/>
              <w:t>Falls kein Problem auftritt, gibt es auch keine Lösung zu notieren.</w:t>
            </w:r>
          </w:p>
        </w:tc>
      </w:tr>
      <w:tr w:rsidR="008E4A38" w:rsidTr="00654735">
        <w:tc>
          <w:tcPr>
            <w:tcW w:w="2830" w:type="dxa"/>
          </w:tcPr>
          <w:p w:rsidR="008E4A38" w:rsidRDefault="008E4A38" w:rsidP="00654735">
            <w:pPr>
              <w:pStyle w:val="4Lauftextgrau"/>
            </w:pPr>
            <w:r>
              <w:t>Durchgeführte Tests</w:t>
            </w:r>
          </w:p>
        </w:tc>
        <w:tc>
          <w:tcPr>
            <w:tcW w:w="6230" w:type="dxa"/>
          </w:tcPr>
          <w:p w:rsidR="008E4A38" w:rsidRDefault="008E4A38" w:rsidP="00654735">
            <w:pPr>
              <w:pStyle w:val="4Lauftextgrau"/>
            </w:pPr>
            <w:r>
              <w:t xml:space="preserve">Sehr wichtig in der Testphase. </w:t>
            </w:r>
          </w:p>
        </w:tc>
      </w:tr>
      <w:tr w:rsidR="008E4A38" w:rsidTr="00654735">
        <w:tc>
          <w:tcPr>
            <w:tcW w:w="2830" w:type="dxa"/>
          </w:tcPr>
          <w:p w:rsidR="008E4A38" w:rsidRDefault="008E4A38" w:rsidP="00654735">
            <w:pPr>
              <w:pStyle w:val="4Lauftextgrau"/>
            </w:pPr>
            <w:r>
              <w:t>Wissensbeschaffung</w:t>
            </w:r>
          </w:p>
        </w:tc>
        <w:tc>
          <w:tcPr>
            <w:tcW w:w="6230" w:type="dxa"/>
          </w:tcPr>
          <w:p w:rsidR="008E4A38" w:rsidRDefault="008E4A38" w:rsidP="00654735">
            <w:pPr>
              <w:pStyle w:val="4Lauftextgrau"/>
            </w:pPr>
            <w:r>
              <w:t xml:space="preserve">Nicht jede Google-Suche ist zu dokumentieren, sondern nur die wichtigsten 1 bis 2 Inputs, welche </w:t>
            </w:r>
            <w:proofErr w:type="spellStart"/>
            <w:r>
              <w:t>massgeblich</w:t>
            </w:r>
            <w:proofErr w:type="spellEnd"/>
            <w:r>
              <w:t xml:space="preserve"> für den Tageserfolg beigetragen haben.</w:t>
            </w:r>
          </w:p>
        </w:tc>
      </w:tr>
      <w:tr w:rsidR="008E4A38" w:rsidTr="00654735">
        <w:tc>
          <w:tcPr>
            <w:tcW w:w="2830" w:type="dxa"/>
          </w:tcPr>
          <w:p w:rsidR="008E4A38" w:rsidRDefault="008E4A38" w:rsidP="00654735">
            <w:pPr>
              <w:pStyle w:val="4Lauftextgrau"/>
            </w:pPr>
            <w:r>
              <w:t>Beanspruchte Hilfeleistung</w:t>
            </w:r>
          </w:p>
        </w:tc>
        <w:tc>
          <w:tcPr>
            <w:tcW w:w="6230" w:type="dxa"/>
          </w:tcPr>
          <w:p w:rsidR="008E4A38" w:rsidRDefault="008E4A38" w:rsidP="00654735">
            <w:pPr>
              <w:pStyle w:val="4Lauftextgrau"/>
            </w:pPr>
            <w:r>
              <w:t>Wer konnte bei was helfen?</w:t>
            </w:r>
          </w:p>
        </w:tc>
      </w:tr>
      <w:tr w:rsidR="008E4A38" w:rsidTr="00654735">
        <w:tc>
          <w:tcPr>
            <w:tcW w:w="2830" w:type="dxa"/>
          </w:tcPr>
          <w:p w:rsidR="008E4A38" w:rsidRDefault="008E4A38" w:rsidP="00654735">
            <w:pPr>
              <w:pStyle w:val="4Lauftextgrau"/>
            </w:pPr>
            <w:r>
              <w:t>Vergleich mit dem Zeitplan</w:t>
            </w:r>
          </w:p>
        </w:tc>
        <w:tc>
          <w:tcPr>
            <w:tcW w:w="6230" w:type="dxa"/>
          </w:tcPr>
          <w:p w:rsidR="008E4A38" w:rsidRDefault="008E4A38" w:rsidP="00654735">
            <w:pPr>
              <w:pStyle w:val="4Lauftextgrau"/>
            </w:pPr>
            <w:r>
              <w:t xml:space="preserve">Vergleich mit dem Soll-Zeitplan zu Tagesende. Auf allfällige Abweichungen zum Zeitplan aufmerksam machen.  </w:t>
            </w:r>
          </w:p>
        </w:tc>
      </w:tr>
      <w:tr w:rsidR="008E4A38" w:rsidTr="00654735">
        <w:tc>
          <w:tcPr>
            <w:tcW w:w="2830" w:type="dxa"/>
          </w:tcPr>
          <w:p w:rsidR="008E4A38" w:rsidRDefault="008E4A38" w:rsidP="00654735">
            <w:pPr>
              <w:pStyle w:val="4Lauftextgrau"/>
            </w:pPr>
            <w:r>
              <w:t>Persönliche Tagesreflexion</w:t>
            </w:r>
          </w:p>
        </w:tc>
        <w:tc>
          <w:tcPr>
            <w:tcW w:w="6230" w:type="dxa"/>
          </w:tcPr>
          <w:p w:rsidR="008E4A38" w:rsidRDefault="008E4A38" w:rsidP="00654735">
            <w:pPr>
              <w:pStyle w:val="4Lauftextgrau"/>
            </w:pPr>
            <w:r>
              <w:t>Was lief gut, was nicht?</w:t>
            </w:r>
          </w:p>
          <w:p w:rsidR="008E4A38" w:rsidRDefault="008E4A38" w:rsidP="00654735">
            <w:pPr>
              <w:pStyle w:val="4Lauftextgrau"/>
            </w:pPr>
            <w:r>
              <w:t>Konnten die Tagesziele erreicht werden?</w:t>
            </w:r>
          </w:p>
        </w:tc>
      </w:tr>
    </w:tbl>
    <w:p w:rsidR="008E4A38" w:rsidRDefault="008E4A38" w:rsidP="008E4A38">
      <w:pPr>
        <w:pStyle w:val="4Lauftextgrau"/>
        <w:jc w:val="both"/>
      </w:pPr>
    </w:p>
    <w:p w:rsidR="00580DA6" w:rsidRDefault="00580DA6" w:rsidP="00580DA6">
      <w:pPr>
        <w:pStyle w:val="3Untertitelblau"/>
      </w:pPr>
      <w:r>
        <w:t>Mittwoch 19. Juni 2018</w:t>
      </w:r>
    </w:p>
    <w:tbl>
      <w:tblPr>
        <w:tblStyle w:val="Tabellenraster"/>
        <w:tblW w:w="0" w:type="auto"/>
        <w:tblLook w:val="04A0" w:firstRow="1" w:lastRow="0" w:firstColumn="1" w:lastColumn="0" w:noHBand="0" w:noVBand="1"/>
      </w:tblPr>
      <w:tblGrid>
        <w:gridCol w:w="2830"/>
        <w:gridCol w:w="6230"/>
      </w:tblGrid>
      <w:tr w:rsidR="00580DA6" w:rsidTr="00795F33">
        <w:tc>
          <w:tcPr>
            <w:tcW w:w="2830" w:type="dxa"/>
          </w:tcPr>
          <w:p w:rsidR="00580DA6" w:rsidRDefault="00580DA6" w:rsidP="00795F33">
            <w:pPr>
              <w:pStyle w:val="4Lauftextgrau"/>
            </w:pPr>
            <w:r>
              <w:t>Tagesziele</w:t>
            </w:r>
          </w:p>
        </w:tc>
        <w:tc>
          <w:tcPr>
            <w:tcW w:w="6230" w:type="dxa"/>
          </w:tcPr>
          <w:p w:rsidR="00580DA6" w:rsidRDefault="00580DA6" w:rsidP="00795F33">
            <w:pPr>
              <w:pStyle w:val="4Lauftextgrau"/>
              <w:numPr>
                <w:ilvl w:val="0"/>
                <w:numId w:val="9"/>
              </w:numPr>
            </w:pPr>
            <w:r>
              <w:t xml:space="preserve">Startseite / Login </w:t>
            </w:r>
            <w:proofErr w:type="gramStart"/>
            <w:r>
              <w:t>Programmiert</w:t>
            </w:r>
            <w:proofErr w:type="gramEnd"/>
            <w:r>
              <w:t xml:space="preserve"> und responsive</w:t>
            </w:r>
          </w:p>
        </w:tc>
      </w:tr>
      <w:tr w:rsidR="00580DA6" w:rsidTr="00795F33">
        <w:tc>
          <w:tcPr>
            <w:tcW w:w="2830" w:type="dxa"/>
          </w:tcPr>
          <w:p w:rsidR="00580DA6" w:rsidRDefault="00580DA6" w:rsidP="00795F33">
            <w:pPr>
              <w:pStyle w:val="4Lauftextgrau"/>
            </w:pPr>
            <w:r>
              <w:t xml:space="preserve">Erreichung Ziele, </w:t>
            </w:r>
          </w:p>
          <w:p w:rsidR="00580DA6" w:rsidRDefault="00580DA6" w:rsidP="00795F33">
            <w:pPr>
              <w:pStyle w:val="4Lauftextgrau"/>
            </w:pPr>
            <w:r>
              <w:t>Erfolgserlebnisse</w:t>
            </w:r>
          </w:p>
        </w:tc>
        <w:tc>
          <w:tcPr>
            <w:tcW w:w="6230" w:type="dxa"/>
          </w:tcPr>
          <w:p w:rsidR="00580DA6" w:rsidRDefault="00580DA6" w:rsidP="00795F33">
            <w:pPr>
              <w:pStyle w:val="4Lauftextgrau"/>
              <w:rPr>
                <w:i/>
              </w:rPr>
            </w:pPr>
            <w:r>
              <w:rPr>
                <w:i/>
              </w:rPr>
              <w:t xml:space="preserve">Vormittag: </w:t>
            </w:r>
          </w:p>
          <w:p w:rsidR="00580DA6" w:rsidRPr="00992C53" w:rsidRDefault="00580DA6" w:rsidP="00795F33">
            <w:pPr>
              <w:pStyle w:val="4Lauftextgrau"/>
            </w:pPr>
            <w:r>
              <w:t xml:space="preserve">Ich habe die Startseite und das Login programmiert, da bei diesen Seiten MVC und einen Entwurf nicht von Nöten ist. </w:t>
            </w:r>
          </w:p>
        </w:tc>
      </w:tr>
      <w:tr w:rsidR="00580DA6" w:rsidTr="00795F33">
        <w:tc>
          <w:tcPr>
            <w:tcW w:w="2830" w:type="dxa"/>
          </w:tcPr>
          <w:p w:rsidR="00580DA6" w:rsidRDefault="00580DA6" w:rsidP="00795F33">
            <w:pPr>
              <w:pStyle w:val="4Lauftextgrau"/>
            </w:pPr>
            <w:r>
              <w:lastRenderedPageBreak/>
              <w:t>Herausforderungen</w:t>
            </w:r>
          </w:p>
        </w:tc>
        <w:tc>
          <w:tcPr>
            <w:tcW w:w="6230" w:type="dxa"/>
          </w:tcPr>
          <w:p w:rsidR="00580DA6" w:rsidRDefault="00580DA6" w:rsidP="00795F33">
            <w:pPr>
              <w:pStyle w:val="4Lauftextgrau"/>
            </w:pPr>
            <w:r>
              <w:t>Mit Mobile-First Methode auszukommen (erstes Mal Verwendung dieser Methode).</w:t>
            </w:r>
          </w:p>
        </w:tc>
      </w:tr>
      <w:tr w:rsidR="00580DA6" w:rsidTr="00795F33">
        <w:tc>
          <w:tcPr>
            <w:tcW w:w="2830" w:type="dxa"/>
          </w:tcPr>
          <w:p w:rsidR="00580DA6" w:rsidRDefault="00580DA6" w:rsidP="00795F33">
            <w:pPr>
              <w:pStyle w:val="4Lauftextgrau"/>
            </w:pPr>
            <w:r>
              <w:t>Probleme</w:t>
            </w:r>
          </w:p>
        </w:tc>
        <w:tc>
          <w:tcPr>
            <w:tcW w:w="6230" w:type="dxa"/>
          </w:tcPr>
          <w:p w:rsidR="00580DA6" w:rsidRDefault="00580DA6" w:rsidP="00795F33">
            <w:pPr>
              <w:pStyle w:val="4Lauftextgrau"/>
            </w:pPr>
            <w:r>
              <w:t>R</w:t>
            </w:r>
            <w:r w:rsidRPr="00654735">
              <w:t xml:space="preserve">egistrierung </w:t>
            </w:r>
            <w:r>
              <w:t xml:space="preserve">eines </w:t>
            </w:r>
            <w:proofErr w:type="spellStart"/>
            <w:r>
              <w:t>Userers</w:t>
            </w:r>
            <w:proofErr w:type="spellEnd"/>
            <w:r>
              <w:t xml:space="preserve"> muss noch programmiert werden.</w:t>
            </w:r>
          </w:p>
        </w:tc>
      </w:tr>
      <w:tr w:rsidR="00580DA6" w:rsidTr="00795F33">
        <w:tc>
          <w:tcPr>
            <w:tcW w:w="2830" w:type="dxa"/>
          </w:tcPr>
          <w:p w:rsidR="00580DA6" w:rsidRDefault="00580DA6" w:rsidP="00795F33">
            <w:pPr>
              <w:pStyle w:val="4Lauftextgrau"/>
            </w:pPr>
            <w:r>
              <w:t>Lösungen</w:t>
            </w:r>
          </w:p>
        </w:tc>
        <w:tc>
          <w:tcPr>
            <w:tcW w:w="6230" w:type="dxa"/>
          </w:tcPr>
          <w:p w:rsidR="00580DA6" w:rsidRDefault="00580DA6" w:rsidP="00795F33">
            <w:pPr>
              <w:pStyle w:val="4Lauftextgrau"/>
            </w:pPr>
            <w:r>
              <w:t xml:space="preserve">Verwendung </w:t>
            </w:r>
            <w:proofErr w:type="gramStart"/>
            <w:r>
              <w:t>des Grid</w:t>
            </w:r>
            <w:proofErr w:type="gramEnd"/>
            <w:r>
              <w:t xml:space="preserve"> Systems wird dies erleichtern.</w:t>
            </w:r>
          </w:p>
        </w:tc>
      </w:tr>
      <w:tr w:rsidR="00580DA6" w:rsidTr="00795F33">
        <w:tc>
          <w:tcPr>
            <w:tcW w:w="2830" w:type="dxa"/>
          </w:tcPr>
          <w:p w:rsidR="00580DA6" w:rsidRDefault="00580DA6" w:rsidP="00795F33">
            <w:pPr>
              <w:pStyle w:val="4Lauftextgrau"/>
            </w:pPr>
            <w:r>
              <w:t>Durchgeführte Tests</w:t>
            </w:r>
          </w:p>
        </w:tc>
        <w:tc>
          <w:tcPr>
            <w:tcW w:w="6230" w:type="dxa"/>
          </w:tcPr>
          <w:p w:rsidR="00580DA6" w:rsidRDefault="00580DA6" w:rsidP="00795F33">
            <w:pPr>
              <w:pStyle w:val="4Lauftextgrau"/>
            </w:pPr>
            <w:r>
              <w:t xml:space="preserve">Ist die Seite responsive? </w:t>
            </w:r>
          </w:p>
        </w:tc>
      </w:tr>
      <w:tr w:rsidR="00580DA6" w:rsidTr="00795F33">
        <w:tc>
          <w:tcPr>
            <w:tcW w:w="2830" w:type="dxa"/>
          </w:tcPr>
          <w:p w:rsidR="00580DA6" w:rsidRDefault="00580DA6" w:rsidP="00795F33">
            <w:pPr>
              <w:pStyle w:val="4Lauftextgrau"/>
            </w:pPr>
            <w:r>
              <w:t>Wissensbeschaffung</w:t>
            </w:r>
          </w:p>
        </w:tc>
        <w:tc>
          <w:tcPr>
            <w:tcW w:w="6230" w:type="dxa"/>
          </w:tcPr>
          <w:p w:rsidR="00580DA6" w:rsidRDefault="00580DA6" w:rsidP="00795F33">
            <w:pPr>
              <w:pStyle w:val="4Lauftextgrau"/>
            </w:pPr>
            <w:r>
              <w:t>Keine Wissensbeschaffung gebraucht.</w:t>
            </w:r>
          </w:p>
        </w:tc>
      </w:tr>
      <w:tr w:rsidR="00580DA6" w:rsidTr="00795F33">
        <w:tc>
          <w:tcPr>
            <w:tcW w:w="2830" w:type="dxa"/>
          </w:tcPr>
          <w:p w:rsidR="00580DA6" w:rsidRDefault="00580DA6" w:rsidP="00795F33">
            <w:pPr>
              <w:pStyle w:val="4Lauftextgrau"/>
            </w:pPr>
            <w:r>
              <w:t>Beanspruchte Hilfeleistung</w:t>
            </w:r>
          </w:p>
        </w:tc>
        <w:tc>
          <w:tcPr>
            <w:tcW w:w="6230" w:type="dxa"/>
          </w:tcPr>
          <w:p w:rsidR="00580DA6" w:rsidRDefault="00580DA6" w:rsidP="00795F33">
            <w:pPr>
              <w:pStyle w:val="4Lauftextgrau"/>
            </w:pPr>
            <w:r>
              <w:t>-</w:t>
            </w:r>
          </w:p>
        </w:tc>
      </w:tr>
      <w:tr w:rsidR="00580DA6" w:rsidTr="00795F33">
        <w:tc>
          <w:tcPr>
            <w:tcW w:w="2830" w:type="dxa"/>
          </w:tcPr>
          <w:p w:rsidR="00580DA6" w:rsidRDefault="00580DA6" w:rsidP="00795F33">
            <w:pPr>
              <w:pStyle w:val="4Lauftextgrau"/>
            </w:pPr>
            <w:r>
              <w:t>Vergleich mit dem Zeitplan</w:t>
            </w:r>
          </w:p>
        </w:tc>
        <w:tc>
          <w:tcPr>
            <w:tcW w:w="6230" w:type="dxa"/>
          </w:tcPr>
          <w:p w:rsidR="00580DA6" w:rsidRDefault="00580DA6" w:rsidP="00795F33">
            <w:pPr>
              <w:pStyle w:val="4Lauftextgrau"/>
            </w:pPr>
            <w:r>
              <w:t xml:space="preserve">Es drückt jetzt noch mehr am Schuh ich werde höchstwahrscheinlich noch zuhause arbeiten müssen  </w:t>
            </w:r>
          </w:p>
        </w:tc>
      </w:tr>
      <w:tr w:rsidR="00580DA6" w:rsidTr="00795F33">
        <w:tc>
          <w:tcPr>
            <w:tcW w:w="2830" w:type="dxa"/>
          </w:tcPr>
          <w:p w:rsidR="00580DA6" w:rsidRDefault="00580DA6" w:rsidP="00795F33">
            <w:pPr>
              <w:pStyle w:val="4Lauftextgrau"/>
            </w:pPr>
            <w:r>
              <w:t>Persönliche Tagesreflexion</w:t>
            </w:r>
          </w:p>
        </w:tc>
        <w:tc>
          <w:tcPr>
            <w:tcW w:w="6230" w:type="dxa"/>
          </w:tcPr>
          <w:p w:rsidR="00580DA6" w:rsidRDefault="00580DA6" w:rsidP="00795F33">
            <w:pPr>
              <w:pStyle w:val="4Lauftextgrau"/>
            </w:pPr>
            <w:r>
              <w:t xml:space="preserve">Da Jerome immer noch nicht mit der Dokumentation </w:t>
            </w:r>
            <w:proofErr w:type="spellStart"/>
            <w:r>
              <w:t>fetig</w:t>
            </w:r>
            <w:proofErr w:type="spellEnd"/>
            <w:r>
              <w:t xml:space="preserve"> ist habe ich entschieden das Projekt alleine fortzusetzen, aus diesem Grund:</w:t>
            </w:r>
          </w:p>
          <w:p w:rsidR="00580DA6" w:rsidRDefault="00580DA6" w:rsidP="00795F33">
            <w:pPr>
              <w:pStyle w:val="4Lauftextgrau"/>
            </w:pPr>
            <w:r>
              <w:t>Wenn ich schon alles mache soll er nicht die gleiche Note bekommen.</w:t>
            </w:r>
          </w:p>
        </w:tc>
      </w:tr>
    </w:tbl>
    <w:p w:rsidR="00580DA6" w:rsidRDefault="00580DA6" w:rsidP="003A5ACC">
      <w:pPr>
        <w:pStyle w:val="4Lauftextgrau"/>
      </w:pPr>
    </w:p>
    <w:p w:rsidR="00992C53" w:rsidRDefault="00992C53" w:rsidP="003A5ACC">
      <w:pPr>
        <w:pStyle w:val="4Lauftextgrau"/>
      </w:pPr>
    </w:p>
    <w:p w:rsidR="00992C53" w:rsidRDefault="00992C53">
      <w:pPr>
        <w:spacing w:after="0" w:line="240" w:lineRule="auto"/>
        <w:rPr>
          <w:rFonts w:ascii="Fakt Pro Bln" w:hAnsi="Fakt Pro Bln" w:cs="Fakt Pro Bln"/>
          <w:color w:val="000000" w:themeColor="text1"/>
        </w:rPr>
      </w:pPr>
      <w:r>
        <w:br w:type="page"/>
      </w:r>
    </w:p>
    <w:p w:rsidR="00AD697C" w:rsidRPr="00D6564A" w:rsidRDefault="00197BCF" w:rsidP="00AD697C">
      <w:pPr>
        <w:pStyle w:val="2UntertitelGROSS"/>
      </w:pPr>
      <w:bookmarkStart w:id="1" w:name="_Toc479596269"/>
      <w:r>
        <w:lastRenderedPageBreak/>
        <w:t>Informieren</w:t>
      </w:r>
      <w:bookmarkEnd w:id="1"/>
    </w:p>
    <w:p w:rsidR="00AD697C" w:rsidRDefault="00AD697C" w:rsidP="00AD697C">
      <w:pPr>
        <w:suppressAutoHyphens/>
        <w:ind w:left="-1361" w:hanging="1418"/>
        <w:rPr>
          <w:rFonts w:ascii="Fakt Pro Bln" w:hAnsi="Fakt Pro Bln" w:cs="Fakt Pro Bln"/>
          <w:color w:val="4C4C4C"/>
        </w:rPr>
      </w:pPr>
    </w:p>
    <w:p w:rsidR="00CE54B4" w:rsidRPr="00BF4D3E" w:rsidRDefault="00CE54B4" w:rsidP="00CE54B4">
      <w:pPr>
        <w:pStyle w:val="3Untertitelblau"/>
      </w:pPr>
      <w:r>
        <w:t>Ausgangslage</w:t>
      </w:r>
    </w:p>
    <w:p w:rsidR="00CE54B4" w:rsidRPr="00BF3677" w:rsidRDefault="00CE54B4" w:rsidP="00CE54B4">
      <w:pPr>
        <w:pStyle w:val="3Untertitelblau"/>
      </w:pPr>
    </w:p>
    <w:p w:rsidR="00CE54B4" w:rsidRPr="00E00563" w:rsidRDefault="00CE54B4" w:rsidP="00CE54B4">
      <w:pPr>
        <w:pStyle w:val="4Lauftextgrau"/>
        <w:rPr>
          <w:b/>
        </w:rPr>
      </w:pPr>
      <w:r>
        <w:rPr>
          <w:b/>
        </w:rPr>
        <w:t>Ausgangslage</w:t>
      </w:r>
    </w:p>
    <w:p w:rsidR="003C6E59" w:rsidRDefault="003C6E59" w:rsidP="003C6E59">
      <w:pPr>
        <w:pStyle w:val="4Lauftextgrau"/>
      </w:pPr>
      <w:r>
        <w:t xml:space="preserve">Eine </w:t>
      </w:r>
      <w:proofErr w:type="spellStart"/>
      <w:r>
        <w:t>To</w:t>
      </w:r>
      <w:proofErr w:type="spellEnd"/>
      <w:r>
        <w:t xml:space="preserve"> Do Liste, um Projekte zu managen welche Benutzer erstellen oder Löschen können. Diese Projekte beinhalten, welche auch von dem Nutzer erstellt, bearbeitet oder gelöscht werden können.</w:t>
      </w:r>
    </w:p>
    <w:p w:rsidR="00CE54B4" w:rsidRDefault="003C6E59" w:rsidP="003C6E59">
      <w:pPr>
        <w:pStyle w:val="4Lauftextgrau"/>
      </w:pPr>
      <w:r>
        <w:t xml:space="preserve">Probleme bei diesem Projekt wird sein Zeitaktuelle </w:t>
      </w:r>
      <w:proofErr w:type="spellStart"/>
      <w:r>
        <w:t>Messager</w:t>
      </w:r>
      <w:proofErr w:type="spellEnd"/>
      <w:r>
        <w:t xml:space="preserve"> Funktion für den Kunden einzufügen.</w:t>
      </w:r>
    </w:p>
    <w:p w:rsidR="003C6E59" w:rsidRPr="0048074D" w:rsidRDefault="003C6E59" w:rsidP="003C6E59">
      <w:pPr>
        <w:pStyle w:val="4Lauftextgrau"/>
      </w:pPr>
    </w:p>
    <w:p w:rsidR="00CE54B4" w:rsidRPr="00BF4D3E" w:rsidRDefault="007B6FAB" w:rsidP="00CE54B4">
      <w:pPr>
        <w:pStyle w:val="3Untertitelblau"/>
      </w:pPr>
      <w:r>
        <w:t>Projektauftrag</w:t>
      </w:r>
    </w:p>
    <w:p w:rsidR="00CE54B4" w:rsidRPr="00BF3677" w:rsidRDefault="00CE54B4" w:rsidP="00CE54B4">
      <w:pPr>
        <w:pStyle w:val="4Lauftextgrau"/>
        <w:rPr>
          <w:sz w:val="24"/>
          <w:szCs w:val="24"/>
        </w:rPr>
      </w:pPr>
    </w:p>
    <w:p w:rsidR="00CE54B4" w:rsidRPr="00E00563" w:rsidRDefault="00CE54B4" w:rsidP="00CE54B4">
      <w:pPr>
        <w:pStyle w:val="4Lauftextgrau"/>
        <w:rPr>
          <w:b/>
        </w:rPr>
      </w:pPr>
      <w:r>
        <w:rPr>
          <w:b/>
        </w:rPr>
        <w:t>Ist-Situation</w:t>
      </w:r>
    </w:p>
    <w:p w:rsidR="00CE54B4" w:rsidRDefault="003C6E59" w:rsidP="00CE54B4">
      <w:pPr>
        <w:pStyle w:val="4Lauftextgrau"/>
      </w:pPr>
      <w:r>
        <w:t>Jetzt habe ich entschieden dieses Projekt mit dem Pattern MVC umzusetzen, aus dem Grund das es Wartbarer ist. Dieses Projekt ist dazu da, um ein zu testen, ob wir ein richtiges Login programmieren können und auch die Felder überprüfen (User und Serverseitig).</w:t>
      </w:r>
    </w:p>
    <w:p w:rsidR="00CE54B4" w:rsidRDefault="00CE54B4" w:rsidP="00CE54B4">
      <w:pPr>
        <w:pStyle w:val="4Lauftextgrau"/>
      </w:pPr>
    </w:p>
    <w:p w:rsidR="00CE54B4" w:rsidRPr="00E00563" w:rsidRDefault="00CE54B4" w:rsidP="00CE54B4">
      <w:pPr>
        <w:pStyle w:val="4Lauftextgrau"/>
        <w:rPr>
          <w:b/>
        </w:rPr>
      </w:pPr>
      <w:r>
        <w:rPr>
          <w:b/>
        </w:rPr>
        <w:t>Ziellösung</w:t>
      </w:r>
    </w:p>
    <w:p w:rsidR="00542B96" w:rsidRDefault="003C6E59" w:rsidP="00CE54B4">
      <w:pPr>
        <w:pStyle w:val="4Lauftextgrau"/>
      </w:pPr>
      <w:r>
        <w:t xml:space="preserve">Mann soll bei meinem Projekt sich anmelden können und dann ein Projekt starten in dem man </w:t>
      </w:r>
    </w:p>
    <w:p w:rsidR="00CE54B4" w:rsidRDefault="00542B96" w:rsidP="00CE54B4">
      <w:pPr>
        <w:pStyle w:val="4Lauftextgrau"/>
      </w:pPr>
      <w:r>
        <w:t>Kartei-Karten rumschieben kann. Es wird auch einen allgemeinen Chat geben, bei welchen man Fragen stellen kann.</w:t>
      </w:r>
    </w:p>
    <w:p w:rsidR="00CE54B4" w:rsidRDefault="00CE54B4" w:rsidP="00AD697C">
      <w:pPr>
        <w:pStyle w:val="3Untertitelblau"/>
      </w:pPr>
    </w:p>
    <w:p w:rsidR="00AD697C" w:rsidRPr="00BF4D3E" w:rsidRDefault="00AD697C" w:rsidP="00AD697C">
      <w:pPr>
        <w:pStyle w:val="3Untertitelblau"/>
      </w:pPr>
      <w:r>
        <w:t>Verfeinerung des Auftrages</w:t>
      </w:r>
    </w:p>
    <w:p w:rsidR="00AD697C" w:rsidRPr="00BF3677" w:rsidRDefault="00AD697C" w:rsidP="00AD697C">
      <w:pPr>
        <w:pStyle w:val="3Untertitelblau"/>
      </w:pPr>
    </w:p>
    <w:p w:rsidR="00AD697C" w:rsidRPr="00E00563" w:rsidRDefault="00542B96" w:rsidP="00AD697C">
      <w:pPr>
        <w:pStyle w:val="4Lauftextgrau"/>
        <w:rPr>
          <w:b/>
        </w:rPr>
      </w:pPr>
      <w:r>
        <w:rPr>
          <w:b/>
        </w:rPr>
        <w:t>Überprüfung der Eingabe</w:t>
      </w:r>
    </w:p>
    <w:p w:rsidR="00AD697C" w:rsidRDefault="00542B96" w:rsidP="00AD697C">
      <w:pPr>
        <w:pStyle w:val="4Lauftextgrau"/>
      </w:pPr>
      <w:r>
        <w:t>Die Eingaben beim Login und bei der Registrierung werden zuerst überprüft bevor sie einen Account erstellen können.</w:t>
      </w:r>
    </w:p>
    <w:p w:rsidR="00AD697C" w:rsidRDefault="00AD697C" w:rsidP="00AD697C">
      <w:pPr>
        <w:pStyle w:val="4Lauftextgrau"/>
      </w:pPr>
    </w:p>
    <w:p w:rsidR="00AD697C" w:rsidRPr="00E00563" w:rsidRDefault="00542B96" w:rsidP="00AD697C">
      <w:pPr>
        <w:pStyle w:val="4Lauftextgrau"/>
        <w:rPr>
          <w:b/>
        </w:rPr>
      </w:pPr>
      <w:r>
        <w:rPr>
          <w:b/>
        </w:rPr>
        <w:t>Projekte</w:t>
      </w:r>
    </w:p>
    <w:p w:rsidR="00AD697C" w:rsidRDefault="00542B96" w:rsidP="00AD697C">
      <w:pPr>
        <w:pStyle w:val="4Lauftextgrau"/>
      </w:pPr>
      <w:r>
        <w:t>Mann kann Projekte erstellen</w:t>
      </w:r>
      <w:r w:rsidR="00942D5E">
        <w:t xml:space="preserve"> oder</w:t>
      </w:r>
      <w:r>
        <w:t xml:space="preserve"> löschen.</w:t>
      </w:r>
    </w:p>
    <w:p w:rsidR="00AD697C" w:rsidRDefault="00AD697C" w:rsidP="00AD697C">
      <w:pPr>
        <w:pStyle w:val="4Lauftextgrau"/>
      </w:pPr>
    </w:p>
    <w:p w:rsidR="00AD697C" w:rsidRPr="00E00563" w:rsidRDefault="00542B96" w:rsidP="00AD697C">
      <w:pPr>
        <w:pStyle w:val="4Lauftextgrau"/>
        <w:rPr>
          <w:b/>
        </w:rPr>
      </w:pPr>
      <w:r>
        <w:rPr>
          <w:b/>
        </w:rPr>
        <w:t>Chat</w:t>
      </w:r>
    </w:p>
    <w:p w:rsidR="00AD697C" w:rsidRDefault="00542B96" w:rsidP="00AD697C">
      <w:pPr>
        <w:pStyle w:val="4Lauftextgrau"/>
      </w:pPr>
      <w:r>
        <w:t>Mann hat einen Chat indem Fragen gestellt werden können.</w:t>
      </w:r>
    </w:p>
    <w:p w:rsidR="00AD697C" w:rsidRDefault="00AD697C" w:rsidP="00AD697C">
      <w:pPr>
        <w:pStyle w:val="4Lauftextgrau"/>
      </w:pPr>
    </w:p>
    <w:p w:rsidR="00CE54B4" w:rsidRDefault="00CE54B4">
      <w:pPr>
        <w:spacing w:after="0" w:line="240" w:lineRule="auto"/>
        <w:rPr>
          <w:rFonts w:ascii="OCR A Extended" w:hAnsi="OCR A Extended" w:cs="OCR A Extended"/>
          <w:caps/>
          <w:color w:val="D1B400"/>
          <w:sz w:val="30"/>
          <w:szCs w:val="30"/>
        </w:rPr>
      </w:pPr>
      <w:r>
        <w:br w:type="page"/>
      </w:r>
    </w:p>
    <w:p w:rsidR="00CE54B4" w:rsidRPr="00D6564A" w:rsidRDefault="00CE54B4" w:rsidP="00CE54B4">
      <w:pPr>
        <w:pStyle w:val="2UntertitelGROSS"/>
      </w:pPr>
      <w:bookmarkStart w:id="2" w:name="_Toc479596270"/>
      <w:r>
        <w:lastRenderedPageBreak/>
        <w:t>Plan</w:t>
      </w:r>
      <w:r w:rsidR="00EE2261">
        <w:t>en</w:t>
      </w:r>
      <w:bookmarkEnd w:id="2"/>
    </w:p>
    <w:p w:rsidR="00CE54B4" w:rsidRDefault="00CE54B4" w:rsidP="00CE54B4">
      <w:pPr>
        <w:suppressAutoHyphens/>
        <w:ind w:left="-1361" w:hanging="1418"/>
        <w:rPr>
          <w:rFonts w:ascii="Fakt Pro Bln" w:hAnsi="Fakt Pro Bln" w:cs="Fakt Pro Bln"/>
          <w:color w:val="4C4C4C"/>
        </w:rPr>
      </w:pPr>
    </w:p>
    <w:p w:rsidR="00CE54B4" w:rsidRPr="00BF4D3E" w:rsidRDefault="00CE54B4" w:rsidP="00CE54B4">
      <w:pPr>
        <w:pStyle w:val="3Untertitelblau"/>
      </w:pPr>
      <w:r>
        <w:t>Soll-Zeitplan</w:t>
      </w:r>
    </w:p>
    <w:p w:rsidR="00CE54B4" w:rsidRPr="00BF3677" w:rsidRDefault="00CE54B4" w:rsidP="00CE54B4">
      <w:pPr>
        <w:pStyle w:val="4Lauftextgrau"/>
        <w:rPr>
          <w:sz w:val="24"/>
          <w:szCs w:val="24"/>
        </w:rPr>
      </w:pPr>
    </w:p>
    <w:p w:rsidR="00CE54B4" w:rsidRPr="00CD45CB" w:rsidRDefault="00CE54B4" w:rsidP="00CE54B4">
      <w:pPr>
        <w:pStyle w:val="4Lauftextgrau"/>
        <w:rPr>
          <w:i/>
        </w:rPr>
      </w:pPr>
      <w:r>
        <w:t>&lt;Screenshot von Eurem Soll-Zeitplan&gt;</w:t>
      </w:r>
    </w:p>
    <w:p w:rsidR="00CE54B4" w:rsidRDefault="00CE54B4" w:rsidP="00CE54B4">
      <w:pPr>
        <w:pStyle w:val="4Lauftextgrau"/>
      </w:pPr>
    </w:p>
    <w:p w:rsidR="00CE54B4" w:rsidRPr="00BF4D3E" w:rsidRDefault="00CE54B4" w:rsidP="00CE54B4">
      <w:pPr>
        <w:pStyle w:val="3Untertitelblau"/>
      </w:pPr>
      <w:r>
        <w:t>Ist-Zeitplan</w:t>
      </w:r>
    </w:p>
    <w:p w:rsidR="00CE54B4" w:rsidRPr="00BF3677" w:rsidRDefault="00CE54B4" w:rsidP="00CE54B4">
      <w:pPr>
        <w:pStyle w:val="4Lauftextgrau"/>
        <w:rPr>
          <w:sz w:val="24"/>
          <w:szCs w:val="24"/>
        </w:rPr>
      </w:pPr>
    </w:p>
    <w:p w:rsidR="00CE54B4" w:rsidRDefault="00CE54B4" w:rsidP="00CE54B4">
      <w:pPr>
        <w:pStyle w:val="4Lauftextgrau"/>
      </w:pPr>
      <w:r>
        <w:t>&lt;Screenshot von Eurem Ist-Zeitplan&gt;</w:t>
      </w:r>
    </w:p>
    <w:p w:rsidR="00CE54B4" w:rsidRDefault="00CE54B4" w:rsidP="00CE54B4">
      <w:pPr>
        <w:pStyle w:val="4Lauftextgrau"/>
      </w:pPr>
    </w:p>
    <w:p w:rsidR="00CE54B4" w:rsidRDefault="00CE54B4">
      <w:pPr>
        <w:spacing w:after="0" w:line="240" w:lineRule="auto"/>
        <w:rPr>
          <w:rFonts w:ascii="OCR A Extended" w:hAnsi="OCR A Extended" w:cs="OCR A Extended"/>
          <w:caps/>
          <w:color w:val="D1B400"/>
          <w:sz w:val="30"/>
          <w:szCs w:val="30"/>
        </w:rPr>
      </w:pPr>
      <w:r>
        <w:br w:type="page"/>
      </w:r>
    </w:p>
    <w:p w:rsidR="00EA25BC" w:rsidRPr="00D6564A" w:rsidRDefault="00EE2261" w:rsidP="00EA25BC">
      <w:pPr>
        <w:pStyle w:val="2UntertitelGROSS"/>
      </w:pPr>
      <w:bookmarkStart w:id="3" w:name="_Toc479596271"/>
      <w:r>
        <w:lastRenderedPageBreak/>
        <w:t>Entscheiden</w:t>
      </w:r>
      <w:bookmarkEnd w:id="3"/>
    </w:p>
    <w:p w:rsidR="00EA25BC" w:rsidRDefault="00EA25BC" w:rsidP="00EA25BC">
      <w:pPr>
        <w:suppressAutoHyphens/>
        <w:ind w:left="-1361" w:hanging="1418"/>
        <w:rPr>
          <w:rFonts w:ascii="Fakt Pro Bln" w:hAnsi="Fakt Pro Bln" w:cs="Fakt Pro Bln"/>
          <w:color w:val="4C4C4C"/>
        </w:rPr>
      </w:pPr>
    </w:p>
    <w:p w:rsidR="00EA25BC" w:rsidRPr="0037097C" w:rsidRDefault="00EA25BC" w:rsidP="00EA25BC">
      <w:pPr>
        <w:pStyle w:val="3Untertitelblau"/>
        <w:rPr>
          <w:lang w:val="de-CH"/>
        </w:rPr>
      </w:pPr>
      <w:r w:rsidRPr="0037097C">
        <w:rPr>
          <w:b/>
          <w:lang w:val="de-CH"/>
        </w:rPr>
        <w:t>Variante</w:t>
      </w:r>
      <w:r w:rsidRPr="0037097C">
        <w:rPr>
          <w:lang w:val="de-CH"/>
        </w:rPr>
        <w:t xml:space="preserve"> A</w:t>
      </w:r>
      <w:r w:rsidR="00211C06" w:rsidRPr="0037097C">
        <w:rPr>
          <w:lang w:val="de-CH"/>
        </w:rPr>
        <w:t xml:space="preserve"> (MVC)</w:t>
      </w:r>
    </w:p>
    <w:p w:rsidR="00953788" w:rsidRPr="00211C06" w:rsidRDefault="00211C06" w:rsidP="00953788">
      <w:pPr>
        <w:pStyle w:val="4Lauftextgrau"/>
        <w:rPr>
          <w:lang w:val="de-CH"/>
        </w:rPr>
      </w:pPr>
      <w:r w:rsidRPr="00211C06">
        <w:rPr>
          <w:lang w:val="de-CH"/>
        </w:rPr>
        <w:t>Vorteile bei diesem Pattern s</w:t>
      </w:r>
      <w:r>
        <w:rPr>
          <w:lang w:val="de-CH"/>
        </w:rPr>
        <w:t>ind, dass das System sehr einfach wartbar ist. Bei kleinen Anwendungen ist es meist sehr viel Aufwand.</w:t>
      </w:r>
    </w:p>
    <w:p w:rsidR="00AB21F1" w:rsidRPr="00211C06" w:rsidRDefault="00AB21F1" w:rsidP="00AB21F1">
      <w:pPr>
        <w:pStyle w:val="4Lauftextgrau"/>
        <w:rPr>
          <w:lang w:val="de-CH"/>
        </w:rPr>
      </w:pPr>
    </w:p>
    <w:p w:rsidR="00AB21F1" w:rsidRPr="0037097C" w:rsidRDefault="00AB21F1" w:rsidP="00EA25BC">
      <w:pPr>
        <w:pStyle w:val="3Untertitelblau"/>
        <w:rPr>
          <w:b/>
          <w:lang w:val="de-CH"/>
        </w:rPr>
      </w:pPr>
      <w:r w:rsidRPr="0037097C">
        <w:rPr>
          <w:b/>
          <w:lang w:val="de-CH"/>
        </w:rPr>
        <w:t>Variante B</w:t>
      </w:r>
      <w:r w:rsidR="00211C06" w:rsidRPr="0037097C">
        <w:rPr>
          <w:b/>
          <w:lang w:val="de-CH"/>
        </w:rPr>
        <w:t xml:space="preserve"> (MVVM)</w:t>
      </w:r>
    </w:p>
    <w:p w:rsidR="00AB21F1" w:rsidRDefault="00211C06" w:rsidP="00AB21F1">
      <w:pPr>
        <w:pStyle w:val="4Lauftextgrau"/>
      </w:pPr>
      <w:proofErr w:type="spellStart"/>
      <w:r>
        <w:t>Mann</w:t>
      </w:r>
      <w:proofErr w:type="spellEnd"/>
      <w:r>
        <w:t xml:space="preserve"> kann Daten aus der Datenbank einfach anpassen. Verbraucht erheblichen Speicherbedarf.</w:t>
      </w:r>
    </w:p>
    <w:p w:rsidR="00AB21F1" w:rsidRDefault="00AB21F1" w:rsidP="00AB21F1">
      <w:pPr>
        <w:pStyle w:val="4Lauftextgrau"/>
      </w:pPr>
    </w:p>
    <w:p w:rsidR="00AB21F1" w:rsidRPr="00AB21F1" w:rsidRDefault="00AB21F1" w:rsidP="00EA25BC">
      <w:pPr>
        <w:pStyle w:val="3Untertitelblau"/>
        <w:rPr>
          <w:b/>
        </w:rPr>
      </w:pPr>
      <w:r w:rsidRPr="00AB21F1">
        <w:rPr>
          <w:b/>
        </w:rPr>
        <w:t>Variantenvergleich / Entscheidungstabelle</w:t>
      </w:r>
    </w:p>
    <w:p w:rsidR="00AB21F1" w:rsidRDefault="00AB21F1" w:rsidP="00AB21F1">
      <w:pPr>
        <w:pStyle w:val="4Lauftextgrau"/>
      </w:pPr>
      <w:r>
        <w:t xml:space="preserve"> </w:t>
      </w:r>
    </w:p>
    <w:tbl>
      <w:tblPr>
        <w:tblStyle w:val="Tabellenraster"/>
        <w:tblW w:w="0" w:type="auto"/>
        <w:tblLook w:val="04A0" w:firstRow="1" w:lastRow="0" w:firstColumn="1" w:lastColumn="0" w:noHBand="0" w:noVBand="1"/>
      </w:tblPr>
      <w:tblGrid>
        <w:gridCol w:w="2588"/>
        <w:gridCol w:w="1294"/>
        <w:gridCol w:w="1294"/>
        <w:gridCol w:w="1294"/>
        <w:gridCol w:w="1295"/>
        <w:gridCol w:w="1295"/>
      </w:tblGrid>
      <w:tr w:rsidR="00AB21F1" w:rsidTr="00654735">
        <w:tc>
          <w:tcPr>
            <w:tcW w:w="2588" w:type="dxa"/>
            <w:vMerge w:val="restart"/>
          </w:tcPr>
          <w:p w:rsidR="00AB21F1" w:rsidRDefault="00AB21F1" w:rsidP="00654735">
            <w:pPr>
              <w:pStyle w:val="4Lauftextgrau"/>
            </w:pPr>
            <w:r>
              <w:t>Kriterium</w:t>
            </w:r>
          </w:p>
        </w:tc>
        <w:tc>
          <w:tcPr>
            <w:tcW w:w="1294" w:type="dxa"/>
            <w:vMerge w:val="restart"/>
          </w:tcPr>
          <w:p w:rsidR="00AB21F1" w:rsidRDefault="00AB21F1" w:rsidP="00654735">
            <w:pPr>
              <w:pStyle w:val="4Lauftextgrau"/>
            </w:pPr>
            <w:r>
              <w:t>Gewichtung</w:t>
            </w:r>
          </w:p>
          <w:p w:rsidR="00AB21F1" w:rsidRDefault="00AB21F1" w:rsidP="00654735">
            <w:pPr>
              <w:pStyle w:val="4Lauftextgrau"/>
            </w:pPr>
            <w:r>
              <w:t>In %</w:t>
            </w:r>
          </w:p>
        </w:tc>
        <w:tc>
          <w:tcPr>
            <w:tcW w:w="2588" w:type="dxa"/>
            <w:gridSpan w:val="2"/>
          </w:tcPr>
          <w:p w:rsidR="00AB21F1" w:rsidRDefault="00211C06" w:rsidP="00654735">
            <w:pPr>
              <w:pStyle w:val="4Lauftextgrau"/>
            </w:pPr>
            <w:r>
              <w:t>MVC</w:t>
            </w:r>
          </w:p>
        </w:tc>
        <w:tc>
          <w:tcPr>
            <w:tcW w:w="2590" w:type="dxa"/>
            <w:gridSpan w:val="2"/>
          </w:tcPr>
          <w:p w:rsidR="00AB21F1" w:rsidRDefault="00211C06" w:rsidP="00654735">
            <w:pPr>
              <w:pStyle w:val="4Lauftextgrau"/>
            </w:pPr>
            <w:r>
              <w:t>MVVM</w:t>
            </w:r>
          </w:p>
        </w:tc>
      </w:tr>
      <w:tr w:rsidR="00AB21F1" w:rsidTr="00654735">
        <w:tc>
          <w:tcPr>
            <w:tcW w:w="2588" w:type="dxa"/>
            <w:vMerge/>
          </w:tcPr>
          <w:p w:rsidR="00AB21F1" w:rsidRDefault="00AB21F1" w:rsidP="00654735">
            <w:pPr>
              <w:pStyle w:val="4Lauftextgrau"/>
            </w:pPr>
          </w:p>
        </w:tc>
        <w:tc>
          <w:tcPr>
            <w:tcW w:w="1294" w:type="dxa"/>
            <w:vMerge/>
          </w:tcPr>
          <w:p w:rsidR="00AB21F1" w:rsidRDefault="00AB21F1" w:rsidP="00654735">
            <w:pPr>
              <w:pStyle w:val="4Lauftextgrau"/>
            </w:pPr>
          </w:p>
        </w:tc>
        <w:tc>
          <w:tcPr>
            <w:tcW w:w="1294" w:type="dxa"/>
          </w:tcPr>
          <w:p w:rsidR="00AB21F1" w:rsidRDefault="00AB21F1" w:rsidP="00654735">
            <w:pPr>
              <w:pStyle w:val="4Lauftextgrau"/>
            </w:pPr>
            <w:r>
              <w:t>Wert</w:t>
            </w:r>
          </w:p>
        </w:tc>
        <w:tc>
          <w:tcPr>
            <w:tcW w:w="1294" w:type="dxa"/>
          </w:tcPr>
          <w:p w:rsidR="00AB21F1" w:rsidRDefault="00AB21F1" w:rsidP="00654735">
            <w:pPr>
              <w:pStyle w:val="4Lauftextgrau"/>
            </w:pPr>
            <w:r>
              <w:t>Gewichteter Wert</w:t>
            </w:r>
          </w:p>
        </w:tc>
        <w:tc>
          <w:tcPr>
            <w:tcW w:w="1295" w:type="dxa"/>
          </w:tcPr>
          <w:p w:rsidR="00AB21F1" w:rsidRDefault="00AB21F1" w:rsidP="00654735">
            <w:pPr>
              <w:pStyle w:val="4Lauftextgrau"/>
            </w:pPr>
            <w:r>
              <w:t>Wert</w:t>
            </w:r>
          </w:p>
        </w:tc>
        <w:tc>
          <w:tcPr>
            <w:tcW w:w="1295" w:type="dxa"/>
          </w:tcPr>
          <w:p w:rsidR="00AB21F1" w:rsidRDefault="00AB21F1" w:rsidP="00654735">
            <w:pPr>
              <w:pStyle w:val="4Lauftextgrau"/>
            </w:pPr>
            <w:r>
              <w:t>Gewichteter</w:t>
            </w:r>
            <w:r>
              <w:br/>
              <w:t>Wert</w:t>
            </w:r>
          </w:p>
        </w:tc>
      </w:tr>
      <w:tr w:rsidR="00AB21F1" w:rsidTr="00654735">
        <w:tc>
          <w:tcPr>
            <w:tcW w:w="2588" w:type="dxa"/>
          </w:tcPr>
          <w:p w:rsidR="00AB21F1" w:rsidRDefault="00EA240D" w:rsidP="00654735">
            <w:pPr>
              <w:pStyle w:val="4Lauftextgrau"/>
            </w:pPr>
            <w:r>
              <w:t>Komplexität</w:t>
            </w:r>
          </w:p>
        </w:tc>
        <w:tc>
          <w:tcPr>
            <w:tcW w:w="1294" w:type="dxa"/>
          </w:tcPr>
          <w:p w:rsidR="00AB21F1" w:rsidRDefault="00EA240D" w:rsidP="00654735">
            <w:pPr>
              <w:pStyle w:val="4Lauftextgrau"/>
            </w:pPr>
            <w:r>
              <w:t>5</w:t>
            </w:r>
            <w:r w:rsidR="00AB21F1">
              <w:t>0</w:t>
            </w:r>
          </w:p>
        </w:tc>
        <w:tc>
          <w:tcPr>
            <w:tcW w:w="1294" w:type="dxa"/>
          </w:tcPr>
          <w:p w:rsidR="00AB21F1" w:rsidRDefault="00EA240D" w:rsidP="00654735">
            <w:pPr>
              <w:pStyle w:val="4Lauftextgrau"/>
            </w:pPr>
            <w:r>
              <w:t>3</w:t>
            </w:r>
          </w:p>
        </w:tc>
        <w:tc>
          <w:tcPr>
            <w:tcW w:w="1294" w:type="dxa"/>
          </w:tcPr>
          <w:p w:rsidR="00AB21F1" w:rsidRDefault="00EA240D" w:rsidP="00654735">
            <w:pPr>
              <w:pStyle w:val="4Lauftextgrau"/>
            </w:pPr>
            <w:r>
              <w:t>150</w:t>
            </w:r>
          </w:p>
        </w:tc>
        <w:tc>
          <w:tcPr>
            <w:tcW w:w="1295" w:type="dxa"/>
          </w:tcPr>
          <w:p w:rsidR="00AB21F1" w:rsidRDefault="00EA240D" w:rsidP="00654735">
            <w:pPr>
              <w:pStyle w:val="4Lauftextgrau"/>
            </w:pPr>
            <w:r>
              <w:t>3</w:t>
            </w:r>
          </w:p>
        </w:tc>
        <w:tc>
          <w:tcPr>
            <w:tcW w:w="1295" w:type="dxa"/>
          </w:tcPr>
          <w:p w:rsidR="00AB21F1" w:rsidRDefault="00EA240D" w:rsidP="00654735">
            <w:pPr>
              <w:pStyle w:val="4Lauftextgrau"/>
            </w:pPr>
            <w:r>
              <w:t>150</w:t>
            </w:r>
          </w:p>
        </w:tc>
      </w:tr>
      <w:tr w:rsidR="00AB21F1" w:rsidTr="00654735">
        <w:tc>
          <w:tcPr>
            <w:tcW w:w="2588" w:type="dxa"/>
          </w:tcPr>
          <w:p w:rsidR="00AB21F1" w:rsidRDefault="00EA240D" w:rsidP="00654735">
            <w:pPr>
              <w:pStyle w:val="4Lauftextgrau"/>
            </w:pPr>
            <w:r>
              <w:t>Wartbarkeit</w:t>
            </w:r>
          </w:p>
        </w:tc>
        <w:tc>
          <w:tcPr>
            <w:tcW w:w="1294" w:type="dxa"/>
          </w:tcPr>
          <w:p w:rsidR="00AB21F1" w:rsidRDefault="00EA240D" w:rsidP="00654735">
            <w:pPr>
              <w:pStyle w:val="4Lauftextgrau"/>
            </w:pPr>
            <w:r>
              <w:t>3</w:t>
            </w:r>
            <w:r w:rsidR="00AB21F1">
              <w:t>0</w:t>
            </w:r>
          </w:p>
        </w:tc>
        <w:tc>
          <w:tcPr>
            <w:tcW w:w="1294" w:type="dxa"/>
          </w:tcPr>
          <w:p w:rsidR="00AB21F1" w:rsidRDefault="00EA240D" w:rsidP="00654735">
            <w:pPr>
              <w:pStyle w:val="4Lauftextgrau"/>
            </w:pPr>
            <w:r>
              <w:t>3</w:t>
            </w:r>
          </w:p>
        </w:tc>
        <w:tc>
          <w:tcPr>
            <w:tcW w:w="1294" w:type="dxa"/>
          </w:tcPr>
          <w:p w:rsidR="00AB21F1" w:rsidRDefault="00EA240D" w:rsidP="00654735">
            <w:pPr>
              <w:pStyle w:val="4Lauftextgrau"/>
            </w:pPr>
            <w:r>
              <w:t>9</w:t>
            </w:r>
            <w:r w:rsidR="00AB21F1">
              <w:t>0</w:t>
            </w:r>
          </w:p>
        </w:tc>
        <w:tc>
          <w:tcPr>
            <w:tcW w:w="1295" w:type="dxa"/>
          </w:tcPr>
          <w:p w:rsidR="00AB21F1" w:rsidRDefault="00EA240D" w:rsidP="00654735">
            <w:pPr>
              <w:pStyle w:val="4Lauftextgrau"/>
            </w:pPr>
            <w:r>
              <w:t>2</w:t>
            </w:r>
          </w:p>
        </w:tc>
        <w:tc>
          <w:tcPr>
            <w:tcW w:w="1295" w:type="dxa"/>
          </w:tcPr>
          <w:p w:rsidR="00AB21F1" w:rsidRDefault="00EA240D" w:rsidP="00654735">
            <w:pPr>
              <w:pStyle w:val="4Lauftextgrau"/>
            </w:pPr>
            <w:r>
              <w:t>60</w:t>
            </w:r>
          </w:p>
        </w:tc>
      </w:tr>
      <w:tr w:rsidR="00AB21F1" w:rsidTr="00654735">
        <w:tc>
          <w:tcPr>
            <w:tcW w:w="2588" w:type="dxa"/>
          </w:tcPr>
          <w:p w:rsidR="00AB21F1" w:rsidRDefault="00EA240D" w:rsidP="00654735">
            <w:pPr>
              <w:pStyle w:val="4Lauftextgrau"/>
            </w:pPr>
            <w:r>
              <w:t>Durchführungsdauer</w:t>
            </w:r>
          </w:p>
        </w:tc>
        <w:tc>
          <w:tcPr>
            <w:tcW w:w="1294" w:type="dxa"/>
          </w:tcPr>
          <w:p w:rsidR="00AB21F1" w:rsidRDefault="00EA240D" w:rsidP="00654735">
            <w:pPr>
              <w:pStyle w:val="4Lauftextgrau"/>
            </w:pPr>
            <w:r>
              <w:t>2</w:t>
            </w:r>
            <w:r w:rsidR="00AB21F1">
              <w:t>0</w:t>
            </w:r>
          </w:p>
        </w:tc>
        <w:tc>
          <w:tcPr>
            <w:tcW w:w="1294" w:type="dxa"/>
          </w:tcPr>
          <w:p w:rsidR="00AB21F1" w:rsidRDefault="00EA240D" w:rsidP="00654735">
            <w:pPr>
              <w:pStyle w:val="4Lauftextgrau"/>
            </w:pPr>
            <w:r>
              <w:t>2</w:t>
            </w:r>
          </w:p>
        </w:tc>
        <w:tc>
          <w:tcPr>
            <w:tcW w:w="1294" w:type="dxa"/>
          </w:tcPr>
          <w:p w:rsidR="00AB21F1" w:rsidRDefault="00EA240D" w:rsidP="00654735">
            <w:pPr>
              <w:pStyle w:val="4Lauftextgrau"/>
            </w:pPr>
            <w:r>
              <w:t>40</w:t>
            </w:r>
          </w:p>
        </w:tc>
        <w:tc>
          <w:tcPr>
            <w:tcW w:w="1295" w:type="dxa"/>
          </w:tcPr>
          <w:p w:rsidR="00AB21F1" w:rsidRDefault="00EA240D" w:rsidP="00654735">
            <w:pPr>
              <w:pStyle w:val="4Lauftextgrau"/>
            </w:pPr>
            <w:r>
              <w:t>2</w:t>
            </w:r>
          </w:p>
        </w:tc>
        <w:tc>
          <w:tcPr>
            <w:tcW w:w="1295" w:type="dxa"/>
          </w:tcPr>
          <w:p w:rsidR="00AB21F1" w:rsidRDefault="00AB21F1" w:rsidP="00654735">
            <w:pPr>
              <w:pStyle w:val="4Lauftextgrau"/>
            </w:pPr>
            <w:r>
              <w:t>40</w:t>
            </w:r>
          </w:p>
        </w:tc>
      </w:tr>
      <w:tr w:rsidR="00AB21F1" w:rsidTr="00654735">
        <w:tc>
          <w:tcPr>
            <w:tcW w:w="2588" w:type="dxa"/>
          </w:tcPr>
          <w:p w:rsidR="00AB21F1" w:rsidRDefault="00AB21F1" w:rsidP="00654735">
            <w:pPr>
              <w:pStyle w:val="4Lauftextgrau"/>
            </w:pPr>
            <w:r>
              <w:t>Total</w:t>
            </w:r>
          </w:p>
        </w:tc>
        <w:tc>
          <w:tcPr>
            <w:tcW w:w="1294" w:type="dxa"/>
          </w:tcPr>
          <w:p w:rsidR="00AB21F1" w:rsidRDefault="00AB21F1" w:rsidP="00654735">
            <w:pPr>
              <w:pStyle w:val="4Lauftextgrau"/>
            </w:pPr>
            <w:r>
              <w:t>100 %</w:t>
            </w:r>
          </w:p>
        </w:tc>
        <w:tc>
          <w:tcPr>
            <w:tcW w:w="1294" w:type="dxa"/>
          </w:tcPr>
          <w:p w:rsidR="00AB21F1" w:rsidRDefault="00AB21F1" w:rsidP="00654735">
            <w:pPr>
              <w:pStyle w:val="4Lauftextgrau"/>
            </w:pPr>
          </w:p>
        </w:tc>
        <w:tc>
          <w:tcPr>
            <w:tcW w:w="1294" w:type="dxa"/>
          </w:tcPr>
          <w:p w:rsidR="00AB21F1" w:rsidRDefault="00AB21F1" w:rsidP="00654735">
            <w:pPr>
              <w:pStyle w:val="4Lauftextgrau"/>
            </w:pPr>
          </w:p>
        </w:tc>
        <w:tc>
          <w:tcPr>
            <w:tcW w:w="1295" w:type="dxa"/>
          </w:tcPr>
          <w:p w:rsidR="00AB21F1" w:rsidRDefault="00AB21F1" w:rsidP="00654735">
            <w:pPr>
              <w:pStyle w:val="4Lauftextgrau"/>
            </w:pPr>
          </w:p>
        </w:tc>
        <w:tc>
          <w:tcPr>
            <w:tcW w:w="1295" w:type="dxa"/>
          </w:tcPr>
          <w:p w:rsidR="00AB21F1" w:rsidRDefault="00AB21F1" w:rsidP="00654735">
            <w:pPr>
              <w:pStyle w:val="4Lauftextgrau"/>
            </w:pPr>
          </w:p>
        </w:tc>
      </w:tr>
      <w:tr w:rsidR="00AB21F1" w:rsidTr="00654735">
        <w:tc>
          <w:tcPr>
            <w:tcW w:w="2588" w:type="dxa"/>
          </w:tcPr>
          <w:p w:rsidR="00AB21F1" w:rsidRPr="00AB21F1" w:rsidRDefault="00AB21F1" w:rsidP="00654735">
            <w:pPr>
              <w:pStyle w:val="4Lauftextgrau"/>
              <w:rPr>
                <w:b/>
                <w:u w:val="single"/>
              </w:rPr>
            </w:pPr>
            <w:r w:rsidRPr="00AB21F1">
              <w:rPr>
                <w:b/>
                <w:u w:val="single"/>
              </w:rPr>
              <w:t>Variantentotal</w:t>
            </w:r>
          </w:p>
        </w:tc>
        <w:tc>
          <w:tcPr>
            <w:tcW w:w="1294" w:type="dxa"/>
          </w:tcPr>
          <w:p w:rsidR="00AB21F1" w:rsidRPr="00AB21F1" w:rsidRDefault="00AB21F1" w:rsidP="00654735">
            <w:pPr>
              <w:pStyle w:val="4Lauftextgrau"/>
              <w:rPr>
                <w:b/>
                <w:u w:val="single"/>
              </w:rPr>
            </w:pPr>
          </w:p>
        </w:tc>
        <w:tc>
          <w:tcPr>
            <w:tcW w:w="1294" w:type="dxa"/>
          </w:tcPr>
          <w:p w:rsidR="00AB21F1" w:rsidRPr="00AB21F1" w:rsidRDefault="00AB21F1" w:rsidP="00654735">
            <w:pPr>
              <w:pStyle w:val="4Lauftextgrau"/>
              <w:rPr>
                <w:b/>
                <w:u w:val="single"/>
              </w:rPr>
            </w:pPr>
          </w:p>
        </w:tc>
        <w:tc>
          <w:tcPr>
            <w:tcW w:w="1294" w:type="dxa"/>
          </w:tcPr>
          <w:p w:rsidR="00AB21F1" w:rsidRPr="00AB21F1" w:rsidRDefault="00EA240D" w:rsidP="00654735">
            <w:pPr>
              <w:pStyle w:val="4Lauftextgrau"/>
              <w:rPr>
                <w:b/>
                <w:u w:val="single"/>
              </w:rPr>
            </w:pPr>
            <w:r>
              <w:rPr>
                <w:b/>
                <w:u w:val="single"/>
              </w:rPr>
              <w:t>280</w:t>
            </w:r>
          </w:p>
        </w:tc>
        <w:tc>
          <w:tcPr>
            <w:tcW w:w="1295" w:type="dxa"/>
          </w:tcPr>
          <w:p w:rsidR="00AB21F1" w:rsidRPr="00AB21F1" w:rsidRDefault="00AB21F1" w:rsidP="00654735">
            <w:pPr>
              <w:pStyle w:val="4Lauftextgrau"/>
              <w:rPr>
                <w:b/>
                <w:u w:val="single"/>
              </w:rPr>
            </w:pPr>
          </w:p>
        </w:tc>
        <w:tc>
          <w:tcPr>
            <w:tcW w:w="1295" w:type="dxa"/>
          </w:tcPr>
          <w:p w:rsidR="00AB21F1" w:rsidRPr="00AB21F1" w:rsidRDefault="00AB21F1" w:rsidP="00654735">
            <w:pPr>
              <w:pStyle w:val="4Lauftextgrau"/>
              <w:rPr>
                <w:b/>
                <w:u w:val="single"/>
              </w:rPr>
            </w:pPr>
            <w:r w:rsidRPr="00AB21F1">
              <w:rPr>
                <w:b/>
                <w:u w:val="single"/>
              </w:rPr>
              <w:t>2</w:t>
            </w:r>
            <w:r w:rsidR="00EA240D">
              <w:rPr>
                <w:b/>
                <w:u w:val="single"/>
              </w:rPr>
              <w:t>50</w:t>
            </w:r>
          </w:p>
        </w:tc>
      </w:tr>
    </w:tbl>
    <w:p w:rsidR="00AB21F1" w:rsidRDefault="00AB21F1" w:rsidP="00AB21F1">
      <w:pPr>
        <w:pStyle w:val="4Lauftextgrau"/>
      </w:pPr>
    </w:p>
    <w:p w:rsidR="00AB21F1" w:rsidRDefault="00AB21F1" w:rsidP="00AB21F1">
      <w:pPr>
        <w:pStyle w:val="4Lauftextgrau"/>
      </w:pPr>
      <w:r>
        <w:t>Wertebereich: 1 – 3 Punkte</w:t>
      </w:r>
    </w:p>
    <w:p w:rsidR="00AB21F1" w:rsidRDefault="00AB21F1" w:rsidP="00AB21F1">
      <w:pPr>
        <w:pStyle w:val="4Lauftextgrau"/>
        <w:numPr>
          <w:ilvl w:val="0"/>
          <w:numId w:val="8"/>
        </w:numPr>
      </w:pPr>
      <w:r>
        <w:t xml:space="preserve">1 Punkt: Dieser Wert wird für eine Variante gesetzt, wenn ein Kriterium nicht oder ungenügend erfüllt oder negative Auswirkungen mit sich bringen könnte. </w:t>
      </w:r>
    </w:p>
    <w:p w:rsidR="00AB21F1" w:rsidRDefault="00AB21F1" w:rsidP="00AB21F1">
      <w:pPr>
        <w:pStyle w:val="4Lauftextgrau"/>
        <w:numPr>
          <w:ilvl w:val="0"/>
          <w:numId w:val="8"/>
        </w:numPr>
      </w:pPr>
      <w:r>
        <w:t xml:space="preserve">2 Punkte: Dieser Wert wird verwendet um </w:t>
      </w:r>
      <w:proofErr w:type="gramStart"/>
      <w:r>
        <w:t>Lösungen</w:t>
      </w:r>
      <w:proofErr w:type="gramEnd"/>
      <w:r>
        <w:t xml:space="preserve"> die sich neutral verhalten zu markieren. </w:t>
      </w:r>
    </w:p>
    <w:p w:rsidR="00AB21F1" w:rsidRDefault="00AB21F1" w:rsidP="00AB21F1">
      <w:pPr>
        <w:pStyle w:val="4Lauftextgrau"/>
        <w:numPr>
          <w:ilvl w:val="0"/>
          <w:numId w:val="8"/>
        </w:numPr>
      </w:pPr>
      <w:r>
        <w:t xml:space="preserve">3 Punkte: Dieser Wert wird für eine Variante gesetzt, wenn ein Kriterium positiv / gut erfüllt und es sich lohnt die Variante für das entsprechende Kriterium zu benützen. </w:t>
      </w:r>
    </w:p>
    <w:p w:rsidR="00AB21F1" w:rsidRDefault="00AB21F1" w:rsidP="00AB21F1">
      <w:pPr>
        <w:pStyle w:val="4Lauftextgrau"/>
        <w:ind w:left="360"/>
      </w:pPr>
    </w:p>
    <w:p w:rsidR="00AB21F1" w:rsidRPr="00EA25BC" w:rsidRDefault="00AB21F1" w:rsidP="00EA25BC">
      <w:pPr>
        <w:pStyle w:val="3Untertitelblau"/>
        <w:rPr>
          <w:b/>
        </w:rPr>
      </w:pPr>
      <w:r w:rsidRPr="00EA25BC">
        <w:rPr>
          <w:b/>
        </w:rPr>
        <w:t>Variantenentscheid</w:t>
      </w:r>
    </w:p>
    <w:p w:rsidR="005E0948" w:rsidRDefault="00EA240D" w:rsidP="006D1C88">
      <w:pPr>
        <w:pStyle w:val="4Lauftextgrau"/>
        <w:rPr>
          <w:rFonts w:ascii="OCR A Extended" w:hAnsi="OCR A Extended" w:cs="OCR A Extended"/>
          <w:caps/>
          <w:color w:val="D1B400"/>
          <w:sz w:val="30"/>
          <w:szCs w:val="30"/>
        </w:rPr>
      </w:pPr>
      <w:r>
        <w:t>Ich habe mich für das Pattern MVC entschieden, da es Wartbarer ist als MVVM.</w:t>
      </w:r>
      <w:r w:rsidR="005E0948">
        <w:t xml:space="preserve"> </w:t>
      </w:r>
      <w:r w:rsidR="005E0948">
        <w:br w:type="page"/>
      </w:r>
    </w:p>
    <w:p w:rsidR="005E0948" w:rsidRPr="00D6564A" w:rsidRDefault="00EE2261" w:rsidP="005E0948">
      <w:pPr>
        <w:pStyle w:val="2UntertitelGROSS"/>
      </w:pPr>
      <w:bookmarkStart w:id="4" w:name="_Toc479596272"/>
      <w:r>
        <w:lastRenderedPageBreak/>
        <w:t>Realisieren</w:t>
      </w:r>
      <w:bookmarkEnd w:id="4"/>
    </w:p>
    <w:p w:rsidR="005E0948" w:rsidRDefault="005E0948" w:rsidP="005E0948">
      <w:pPr>
        <w:suppressAutoHyphens/>
        <w:ind w:left="-1361" w:hanging="1418"/>
        <w:rPr>
          <w:rFonts w:ascii="Fakt Pro Bln" w:hAnsi="Fakt Pro Bln" w:cs="Fakt Pro Bln"/>
          <w:color w:val="4C4C4C"/>
        </w:rPr>
      </w:pPr>
    </w:p>
    <w:p w:rsidR="006349BE" w:rsidRPr="00DB4886" w:rsidRDefault="006349BE" w:rsidP="00DB4886">
      <w:pPr>
        <w:pStyle w:val="4Lauftextgrau"/>
      </w:pPr>
    </w:p>
    <w:p w:rsidR="0037097C" w:rsidRDefault="0037097C">
      <w:pPr>
        <w:spacing w:after="0" w:line="240" w:lineRule="auto"/>
      </w:pPr>
      <w:r>
        <w:rPr>
          <w:noProof/>
        </w:rPr>
        <w:drawing>
          <wp:inline distT="0" distB="0" distL="0" distR="0">
            <wp:extent cx="5033010" cy="47072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3010" cy="4707255"/>
                    </a:xfrm>
                    <a:prstGeom prst="rect">
                      <a:avLst/>
                    </a:prstGeom>
                    <a:noFill/>
                    <a:ln>
                      <a:noFill/>
                    </a:ln>
                  </pic:spPr>
                </pic:pic>
              </a:graphicData>
            </a:graphic>
          </wp:inline>
        </w:drawing>
      </w:r>
    </w:p>
    <w:p w:rsidR="0037097C" w:rsidRDefault="0037097C">
      <w:pPr>
        <w:spacing w:after="0" w:line="240" w:lineRule="auto"/>
      </w:pPr>
    </w:p>
    <w:p w:rsidR="005E0948" w:rsidRDefault="0037097C">
      <w:pPr>
        <w:spacing w:after="0" w:line="240" w:lineRule="auto"/>
        <w:rPr>
          <w:rFonts w:ascii="OCR A Extended" w:hAnsi="OCR A Extended" w:cs="OCR A Extended"/>
          <w:caps/>
          <w:color w:val="D1B400"/>
          <w:sz w:val="30"/>
          <w:szCs w:val="30"/>
        </w:rPr>
      </w:pPr>
      <w:r>
        <w:t>----Mockups im Ordner Entwurf----</w:t>
      </w:r>
      <w:r w:rsidR="005E0948">
        <w:br w:type="page"/>
      </w:r>
    </w:p>
    <w:p w:rsidR="005E0948" w:rsidRPr="00D6564A" w:rsidRDefault="00EE2261" w:rsidP="005E0948">
      <w:pPr>
        <w:pStyle w:val="2UntertitelGROSS"/>
      </w:pPr>
      <w:bookmarkStart w:id="5" w:name="_Toc479596273"/>
      <w:r>
        <w:lastRenderedPageBreak/>
        <w:t>Kontrollieren</w:t>
      </w:r>
      <w:bookmarkEnd w:id="5"/>
    </w:p>
    <w:p w:rsidR="005E0948" w:rsidRDefault="005E0948" w:rsidP="005E0948">
      <w:pPr>
        <w:suppressAutoHyphens/>
        <w:ind w:left="-1361" w:hanging="1418"/>
        <w:rPr>
          <w:rFonts w:ascii="Fakt Pro Bln" w:hAnsi="Fakt Pro Bln" w:cs="Fakt Pro Bln"/>
          <w:color w:val="4C4C4C"/>
        </w:rPr>
      </w:pPr>
    </w:p>
    <w:p w:rsidR="005E0948" w:rsidRDefault="005E0948" w:rsidP="005E0948">
      <w:pPr>
        <w:pStyle w:val="3Untertitelblau"/>
        <w:rPr>
          <w:b/>
        </w:rPr>
      </w:pPr>
      <w:bookmarkStart w:id="6" w:name="_GoBack"/>
      <w:bookmarkEnd w:id="6"/>
    </w:p>
    <w:p w:rsidR="005E0948" w:rsidRDefault="005E0948" w:rsidP="005E0948">
      <w:pPr>
        <w:pStyle w:val="3Untertitelblau"/>
        <w:rPr>
          <w:b/>
        </w:rPr>
      </w:pPr>
      <w:r>
        <w:rPr>
          <w:b/>
        </w:rPr>
        <w:t>Bugfixing</w:t>
      </w:r>
    </w:p>
    <w:p w:rsidR="005E0948" w:rsidRPr="00842210" w:rsidRDefault="00842210" w:rsidP="00842210">
      <w:pPr>
        <w:pStyle w:val="4Lauftextgrau"/>
      </w:pPr>
      <w:r w:rsidRPr="00842210">
        <w:t xml:space="preserve">Hier folgt eine Beschreibung was am Produkt angepasst und geändert werden muss, um </w:t>
      </w:r>
      <w:r w:rsidR="00BA1AC8">
        <w:t>allfällige</w:t>
      </w:r>
      <w:r w:rsidRPr="00842210">
        <w:t xml:space="preserve"> Fehler zu beheben. </w:t>
      </w:r>
    </w:p>
    <w:p w:rsidR="00842210" w:rsidRDefault="00842210" w:rsidP="00842210">
      <w:pPr>
        <w:pStyle w:val="4Lauftextgrau"/>
      </w:pPr>
      <w:r w:rsidRPr="00842210">
        <w:t xml:space="preserve">Manchmal kommt es vor, dass man einen Fehler findet, den man nicht beheben kann. Dann ist es wichtig hier festzuhalten, warum dies nicht geht und was für einen Einfluss dies hat. </w:t>
      </w:r>
    </w:p>
    <w:p w:rsidR="007B37B2" w:rsidRDefault="00842210" w:rsidP="00842210">
      <w:pPr>
        <w:pStyle w:val="4Lauftextgrau"/>
      </w:pPr>
      <w:r>
        <w:t xml:space="preserve">Falls man Fehler gefunden und behoben hat, muss ein zweiter </w:t>
      </w:r>
      <w:r w:rsidR="00BA1AC8">
        <w:t>(</w:t>
      </w:r>
      <w:r>
        <w:t>oder dritter</w:t>
      </w:r>
      <w:r w:rsidR="00BA1AC8">
        <w:t>)</w:t>
      </w:r>
      <w:r>
        <w:t xml:space="preserve"> Testdurchlauf mit den entsprechenden Testprotokollen erfolgen. </w:t>
      </w:r>
    </w:p>
    <w:p w:rsidR="00BD339A" w:rsidRDefault="00BD339A" w:rsidP="00BD339A">
      <w:pPr>
        <w:pStyle w:val="4Lauftextgrau"/>
      </w:pPr>
    </w:p>
    <w:p w:rsidR="00BD339A" w:rsidRDefault="00BD339A" w:rsidP="00BD339A">
      <w:pPr>
        <w:pStyle w:val="4Lauftextgrau"/>
      </w:pPr>
    </w:p>
    <w:p w:rsidR="00BD339A" w:rsidRDefault="00BD339A" w:rsidP="00BD339A">
      <w:pPr>
        <w:pStyle w:val="4Lauftextgrau"/>
      </w:pPr>
    </w:p>
    <w:p w:rsidR="00842210" w:rsidRPr="00D6564A" w:rsidRDefault="00EE2261" w:rsidP="00842210">
      <w:pPr>
        <w:pStyle w:val="2UntertitelGROSS"/>
      </w:pPr>
      <w:bookmarkStart w:id="7" w:name="_Toc479596274"/>
      <w:r>
        <w:t>Auswerten</w:t>
      </w:r>
      <w:bookmarkEnd w:id="7"/>
    </w:p>
    <w:p w:rsidR="00842210" w:rsidRDefault="00842210" w:rsidP="00842210">
      <w:pPr>
        <w:suppressAutoHyphens/>
        <w:ind w:left="-1361" w:hanging="1418"/>
        <w:rPr>
          <w:rFonts w:ascii="Fakt Pro Bln" w:hAnsi="Fakt Pro Bln" w:cs="Fakt Pro Bln"/>
          <w:color w:val="4C4C4C"/>
        </w:rPr>
      </w:pPr>
    </w:p>
    <w:p w:rsidR="00842210" w:rsidRDefault="00842210" w:rsidP="00842210">
      <w:pPr>
        <w:pStyle w:val="3Untertitelblau"/>
      </w:pPr>
      <w:r>
        <w:t>Fazit</w:t>
      </w:r>
    </w:p>
    <w:p w:rsidR="00842210" w:rsidRDefault="00842210" w:rsidP="00842210">
      <w:pPr>
        <w:pStyle w:val="4Lauftextgrau"/>
      </w:pPr>
      <w:r>
        <w:t>War das Projekt erfolgreich? Konnte alles wie gewünscht umgesetzt werden? Wie gut war die eigene Zeitplanung? Benötigt das Projekt eine Weiterentwicklung? Was hat man gelernt? Welche Probleme musste man lösen? Ist man mit seiner Arbeit zufrieden?</w:t>
      </w:r>
      <w:r w:rsidR="00F33F5C">
        <w:t xml:space="preserve"> Offene Punkte? Was fehlt noch?</w:t>
      </w:r>
    </w:p>
    <w:p w:rsidR="00296770" w:rsidRDefault="00296770" w:rsidP="00842210">
      <w:pPr>
        <w:pStyle w:val="4Lauftextgrau"/>
      </w:pPr>
    </w:p>
    <w:p w:rsidR="00206272" w:rsidRPr="0037097C" w:rsidRDefault="001C55FB" w:rsidP="0037097C">
      <w:pPr>
        <w:spacing w:after="0" w:line="240" w:lineRule="auto"/>
        <w:rPr>
          <w:rFonts w:ascii="OCR A Extended" w:hAnsi="OCR A Extended" w:cs="OCR A Extended"/>
          <w:caps/>
          <w:color w:val="D1B400"/>
          <w:sz w:val="30"/>
          <w:szCs w:val="30"/>
        </w:rPr>
      </w:pPr>
      <w:r>
        <w:rPr>
          <w:noProof/>
          <w:color w:val="0097A6"/>
          <w:sz w:val="17"/>
          <w:szCs w:val="17"/>
          <w:lang w:val="de-CH" w:eastAsia="de-CH"/>
        </w:rPr>
        <w:drawing>
          <wp:anchor distT="0" distB="0" distL="114300" distR="114300" simplePos="0" relativeHeight="251659264" behindDoc="0" locked="0" layoutInCell="1" allowOverlap="1" wp14:anchorId="7E45EBA0" wp14:editId="5B6D549B">
            <wp:simplePos x="0" y="0"/>
            <wp:positionH relativeFrom="column">
              <wp:posOffset>-84524</wp:posOffset>
            </wp:positionH>
            <wp:positionV relativeFrom="paragraph">
              <wp:posOffset>675560</wp:posOffset>
            </wp:positionV>
            <wp:extent cx="5760000" cy="208800"/>
            <wp:effectExtent l="0" t="0" r="0" b="127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perger AG_Informatik + Grafik.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00" cy="208800"/>
                    </a:xfrm>
                    <a:prstGeom prst="rect">
                      <a:avLst/>
                    </a:prstGeom>
                  </pic:spPr>
                </pic:pic>
              </a:graphicData>
            </a:graphic>
            <wp14:sizeRelH relativeFrom="margin">
              <wp14:pctWidth>0</wp14:pctWidth>
            </wp14:sizeRelH>
            <wp14:sizeRelV relativeFrom="margin">
              <wp14:pctHeight>0</wp14:pctHeight>
            </wp14:sizeRelV>
          </wp:anchor>
        </w:drawing>
      </w:r>
    </w:p>
    <w:sectPr w:rsidR="00206272" w:rsidRPr="0037097C" w:rsidSect="007E4ACC">
      <w:footerReference w:type="default" r:id="rId11"/>
      <w:footerReference w:type="first" r:id="rId12"/>
      <w:pgSz w:w="11906" w:h="16838"/>
      <w:pgMar w:top="2268" w:right="1418" w:bottom="851" w:left="1418" w:header="141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6E4" w:rsidRDefault="00C016E4" w:rsidP="004168AB">
      <w:pPr>
        <w:spacing w:after="0" w:line="240" w:lineRule="auto"/>
      </w:pPr>
      <w:r>
        <w:separator/>
      </w:r>
    </w:p>
  </w:endnote>
  <w:endnote w:type="continuationSeparator" w:id="0">
    <w:p w:rsidR="00C016E4" w:rsidRDefault="00C016E4" w:rsidP="0041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akt Pro Bln">
    <w:altName w:val="Times New Roman"/>
    <w:panose1 w:val="02000000000000000000"/>
    <w:charset w:val="00"/>
    <w:family w:val="modern"/>
    <w:notTrueType/>
    <w:pitch w:val="variable"/>
    <w:sig w:usb0="00000087" w:usb1="00000001" w:usb2="00000000" w:usb3="00000000" w:csb0="0000009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akt Pro SmBd">
    <w:altName w:val="Times New Roman"/>
    <w:panose1 w:val="02000000000000000000"/>
    <w:charset w:val="00"/>
    <w:family w:val="modern"/>
    <w:notTrueType/>
    <w:pitch w:val="variable"/>
    <w:sig w:usb0="00000087" w:usb1="00000001" w:usb2="00000000" w:usb3="00000000" w:csb0="0000009B"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735" w:rsidRPr="00864D99" w:rsidRDefault="00654735" w:rsidP="0093676C">
    <w:pPr>
      <w:pStyle w:val="Fuzeile"/>
      <w:jc w:val="right"/>
      <w:rPr>
        <w:rFonts w:ascii="OCR A Extended" w:hAnsi="OCR A Extended"/>
        <w:noProof/>
        <w:color w:val="0099A8"/>
        <w:sz w:val="18"/>
        <w:szCs w:val="18"/>
      </w:rPr>
    </w:pPr>
    <w:r>
      <w:rPr>
        <w:noProof/>
        <w:lang w:val="de-CH" w:eastAsia="de-CH"/>
      </w:rPr>
      <w:drawing>
        <wp:anchor distT="0" distB="0" distL="114300" distR="114300" simplePos="0" relativeHeight="251658240" behindDoc="1" locked="0" layoutInCell="1" allowOverlap="1" wp14:anchorId="20182610" wp14:editId="5978F3E0">
          <wp:simplePos x="0" y="0"/>
          <wp:positionH relativeFrom="margin">
            <wp:align>left</wp:align>
          </wp:positionH>
          <wp:positionV relativeFrom="paragraph">
            <wp:posOffset>7620</wp:posOffset>
          </wp:positionV>
          <wp:extent cx="4935855" cy="158115"/>
          <wp:effectExtent l="0" t="0" r="0" b="0"/>
          <wp:wrapTight wrapText="bothSides">
            <wp:wrapPolygon edited="0">
              <wp:start x="0" y="0"/>
              <wp:lineTo x="0" y="18217"/>
              <wp:lineTo x="21508" y="18217"/>
              <wp:lineTo x="21508" y="0"/>
              <wp:lineTo x="0" y="0"/>
            </wp:wrapPolygon>
          </wp:wrapTight>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5855" cy="15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64D99">
      <w:rPr>
        <w:rFonts w:ascii="OCR A Extended" w:hAnsi="OCR A Extended"/>
        <w:noProof/>
        <w:color w:val="0099A8"/>
        <w:sz w:val="18"/>
        <w:szCs w:val="18"/>
      </w:rPr>
      <w:fldChar w:fldCharType="begin"/>
    </w:r>
    <w:r>
      <w:rPr>
        <w:rFonts w:ascii="OCR A Extended" w:hAnsi="OCR A Extended"/>
        <w:noProof/>
        <w:color w:val="0099A8"/>
        <w:sz w:val="18"/>
        <w:szCs w:val="18"/>
      </w:rPr>
      <w:instrText>PAGE</w:instrText>
    </w:r>
    <w:r w:rsidRPr="00864D99">
      <w:rPr>
        <w:rFonts w:ascii="OCR A Extended" w:hAnsi="OCR A Extended"/>
        <w:noProof/>
        <w:color w:val="0099A8"/>
        <w:sz w:val="18"/>
        <w:szCs w:val="18"/>
      </w:rPr>
      <w:instrText xml:space="preserve">   \* MERGEFORMAT</w:instrText>
    </w:r>
    <w:r w:rsidRPr="00864D99">
      <w:rPr>
        <w:rFonts w:ascii="OCR A Extended" w:hAnsi="OCR A Extended"/>
        <w:noProof/>
        <w:color w:val="0099A8"/>
        <w:sz w:val="18"/>
        <w:szCs w:val="18"/>
      </w:rPr>
      <w:fldChar w:fldCharType="separate"/>
    </w:r>
    <w:r w:rsidRPr="007E4ACC">
      <w:rPr>
        <w:noProof/>
        <w:color w:val="0099A8"/>
        <w:sz w:val="18"/>
        <w:szCs w:val="18"/>
      </w:rPr>
      <w:t>12</w:t>
    </w:r>
    <w:r w:rsidRPr="00864D99">
      <w:rPr>
        <w:rFonts w:ascii="OCR A Extended" w:hAnsi="OCR A Extended"/>
        <w:noProof/>
        <w:color w:val="0099A8"/>
        <w:sz w:val="18"/>
        <w:szCs w:val="18"/>
      </w:rPr>
      <w:fldChar w:fldCharType="end"/>
    </w:r>
  </w:p>
  <w:p w:rsidR="00654735" w:rsidRPr="000A648D" w:rsidRDefault="00654735" w:rsidP="0093676C">
    <w:pPr>
      <w:tabs>
        <w:tab w:val="center" w:pos="4819"/>
        <w:tab w:val="right" w:pos="9638"/>
      </w:tabs>
      <w:rPr>
        <w:color w:val="595959"/>
        <w:sz w:val="18"/>
        <w:szCs w:val="18"/>
      </w:rPr>
    </w:pPr>
  </w:p>
  <w:p w:rsidR="00654735" w:rsidRPr="0093676C" w:rsidRDefault="00654735" w:rsidP="0093676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735" w:rsidRPr="00B0329A" w:rsidRDefault="00654735" w:rsidP="00A23693">
    <w:pPr>
      <w:tabs>
        <w:tab w:val="left" w:pos="2200"/>
      </w:tabs>
      <w:rPr>
        <w:rFonts w:ascii="Fakt Pro Bln" w:hAnsi="Fakt Pro Bln" w:cs="Fakt Pro Bln"/>
        <w:color w:val="0097A6"/>
        <w:sz w:val="17"/>
        <w:szCs w:val="17"/>
      </w:rPr>
    </w:pPr>
    <w:r>
      <w:rPr>
        <w:rFonts w:ascii="Fakt Pro Bln" w:hAnsi="Fakt Pro Bln" w:cs="Fakt Pro Bln"/>
        <w:noProof/>
        <w:color w:val="0097A6"/>
        <w:sz w:val="17"/>
        <w:szCs w:val="17"/>
        <w:lang w:val="de-CH" w:eastAsia="de-CH"/>
      </w:rPr>
      <w:drawing>
        <wp:anchor distT="0" distB="0" distL="114300" distR="114300" simplePos="0" relativeHeight="251661312" behindDoc="0" locked="0" layoutInCell="1" allowOverlap="1" wp14:anchorId="7E45EBA0" wp14:editId="5B6D549B">
          <wp:simplePos x="0" y="0"/>
          <wp:positionH relativeFrom="column">
            <wp:posOffset>-95821</wp:posOffset>
          </wp:positionH>
          <wp:positionV relativeFrom="paragraph">
            <wp:posOffset>-227965</wp:posOffset>
          </wp:positionV>
          <wp:extent cx="5760000" cy="208800"/>
          <wp:effectExtent l="0" t="0" r="0" b="1270"/>
          <wp:wrapNone/>
          <wp:docPr id="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perger AG_Informatik + Grafik.jpg"/>
                  <pic:cNvPicPr/>
                </pic:nvPicPr>
                <pic:blipFill>
                  <a:blip r:embed="rId1">
                    <a:extLst>
                      <a:ext uri="{28A0092B-C50C-407E-A947-70E740481C1C}">
                        <a14:useLocalDpi xmlns:a14="http://schemas.microsoft.com/office/drawing/2010/main" val="0"/>
                      </a:ext>
                    </a:extLst>
                  </a:blip>
                  <a:stretch>
                    <a:fillRect/>
                  </a:stretch>
                </pic:blipFill>
                <pic:spPr>
                  <a:xfrm>
                    <a:off x="0" y="0"/>
                    <a:ext cx="5760000" cy="208800"/>
                  </a:xfrm>
                  <a:prstGeom prst="rect">
                    <a:avLst/>
                  </a:prstGeom>
                </pic:spPr>
              </pic:pic>
            </a:graphicData>
          </a:graphic>
          <wp14:sizeRelH relativeFrom="margin">
            <wp14:pctWidth>0</wp14:pctWidth>
          </wp14:sizeRelH>
          <wp14:sizeRelV relativeFrom="margin">
            <wp14:pctHeight>0</wp14:pctHeight>
          </wp14:sizeRelV>
        </wp:anchor>
      </w:drawing>
    </w:r>
    <w:r>
      <w:rPr>
        <w:rFonts w:ascii="Fakt Pro Bln" w:hAnsi="Fakt Pro Bln" w:cs="Fakt Pro Bln"/>
        <w:color w:val="0097A6"/>
        <w:sz w:val="17"/>
        <w:szCs w:val="17"/>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6E4" w:rsidRDefault="00C016E4" w:rsidP="004168AB">
      <w:pPr>
        <w:spacing w:after="0" w:line="240" w:lineRule="auto"/>
      </w:pPr>
      <w:r>
        <w:separator/>
      </w:r>
    </w:p>
  </w:footnote>
  <w:footnote w:type="continuationSeparator" w:id="0">
    <w:p w:rsidR="00C016E4" w:rsidRDefault="00C016E4" w:rsidP="00416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CF05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14031"/>
    <w:multiLevelType w:val="hybridMultilevel"/>
    <w:tmpl w:val="4D288B08"/>
    <w:lvl w:ilvl="0" w:tplc="AE522704">
      <w:numFmt w:val="bullet"/>
      <w:lvlText w:val="-"/>
      <w:lvlJc w:val="left"/>
      <w:pPr>
        <w:ind w:left="720" w:hanging="360"/>
      </w:pPr>
      <w:rPr>
        <w:rFonts w:ascii="Fakt Pro Bln" w:eastAsia="Calibri" w:hAnsi="Fakt Pro Bln" w:cs="Fakt Pro Bl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FD14C93"/>
    <w:multiLevelType w:val="hybridMultilevel"/>
    <w:tmpl w:val="76A62A64"/>
    <w:lvl w:ilvl="0" w:tplc="67A49C9C">
      <w:start w:val="1"/>
      <w:numFmt w:val="bullet"/>
      <w:lvlText w:val=""/>
      <w:lvlJc w:val="left"/>
      <w:pPr>
        <w:ind w:left="-641" w:hanging="360"/>
      </w:pPr>
      <w:rPr>
        <w:rFonts w:ascii="Wingdings" w:hAnsi="Wingdings" w:hint="default"/>
      </w:rPr>
    </w:lvl>
    <w:lvl w:ilvl="1" w:tplc="04070003" w:tentative="1">
      <w:start w:val="1"/>
      <w:numFmt w:val="bullet"/>
      <w:lvlText w:val="o"/>
      <w:lvlJc w:val="left"/>
      <w:pPr>
        <w:ind w:left="79" w:hanging="360"/>
      </w:pPr>
      <w:rPr>
        <w:rFonts w:ascii="Courier New" w:hAnsi="Courier New" w:cs="Courier New" w:hint="default"/>
      </w:rPr>
    </w:lvl>
    <w:lvl w:ilvl="2" w:tplc="67A49C9C">
      <w:start w:val="1"/>
      <w:numFmt w:val="bullet"/>
      <w:lvlText w:val=""/>
      <w:lvlJc w:val="left"/>
      <w:pPr>
        <w:ind w:left="799" w:hanging="360"/>
      </w:pPr>
      <w:rPr>
        <w:rFonts w:ascii="Wingdings" w:hAnsi="Wingdings" w:hint="default"/>
      </w:rPr>
    </w:lvl>
    <w:lvl w:ilvl="3" w:tplc="04070001" w:tentative="1">
      <w:start w:val="1"/>
      <w:numFmt w:val="bullet"/>
      <w:lvlText w:val=""/>
      <w:lvlJc w:val="left"/>
      <w:pPr>
        <w:ind w:left="1519" w:hanging="360"/>
      </w:pPr>
      <w:rPr>
        <w:rFonts w:ascii="Symbol" w:hAnsi="Symbol" w:hint="default"/>
      </w:rPr>
    </w:lvl>
    <w:lvl w:ilvl="4" w:tplc="04070003" w:tentative="1">
      <w:start w:val="1"/>
      <w:numFmt w:val="bullet"/>
      <w:lvlText w:val="o"/>
      <w:lvlJc w:val="left"/>
      <w:pPr>
        <w:ind w:left="2239" w:hanging="360"/>
      </w:pPr>
      <w:rPr>
        <w:rFonts w:ascii="Courier New" w:hAnsi="Courier New" w:cs="Courier New" w:hint="default"/>
      </w:rPr>
    </w:lvl>
    <w:lvl w:ilvl="5" w:tplc="04070005" w:tentative="1">
      <w:start w:val="1"/>
      <w:numFmt w:val="bullet"/>
      <w:lvlText w:val=""/>
      <w:lvlJc w:val="left"/>
      <w:pPr>
        <w:ind w:left="2959" w:hanging="360"/>
      </w:pPr>
      <w:rPr>
        <w:rFonts w:ascii="Wingdings" w:hAnsi="Wingdings" w:hint="default"/>
      </w:rPr>
    </w:lvl>
    <w:lvl w:ilvl="6" w:tplc="04070001" w:tentative="1">
      <w:start w:val="1"/>
      <w:numFmt w:val="bullet"/>
      <w:lvlText w:val=""/>
      <w:lvlJc w:val="left"/>
      <w:pPr>
        <w:ind w:left="3679" w:hanging="360"/>
      </w:pPr>
      <w:rPr>
        <w:rFonts w:ascii="Symbol" w:hAnsi="Symbol" w:hint="default"/>
      </w:rPr>
    </w:lvl>
    <w:lvl w:ilvl="7" w:tplc="04070003" w:tentative="1">
      <w:start w:val="1"/>
      <w:numFmt w:val="bullet"/>
      <w:lvlText w:val="o"/>
      <w:lvlJc w:val="left"/>
      <w:pPr>
        <w:ind w:left="4399" w:hanging="360"/>
      </w:pPr>
      <w:rPr>
        <w:rFonts w:ascii="Courier New" w:hAnsi="Courier New" w:cs="Courier New" w:hint="default"/>
      </w:rPr>
    </w:lvl>
    <w:lvl w:ilvl="8" w:tplc="04070005" w:tentative="1">
      <w:start w:val="1"/>
      <w:numFmt w:val="bullet"/>
      <w:lvlText w:val=""/>
      <w:lvlJc w:val="left"/>
      <w:pPr>
        <w:ind w:left="5119" w:hanging="360"/>
      </w:pPr>
      <w:rPr>
        <w:rFonts w:ascii="Wingdings" w:hAnsi="Wingdings" w:hint="default"/>
      </w:rPr>
    </w:lvl>
  </w:abstractNum>
  <w:abstractNum w:abstractNumId="3" w15:restartNumberingAfterBreak="0">
    <w:nsid w:val="37DB06E2"/>
    <w:multiLevelType w:val="hybridMultilevel"/>
    <w:tmpl w:val="C4DA983C"/>
    <w:lvl w:ilvl="0" w:tplc="E04AFFB0">
      <w:numFmt w:val="bullet"/>
      <w:lvlText w:val=""/>
      <w:lvlJc w:val="left"/>
      <w:pPr>
        <w:ind w:left="360" w:hanging="360"/>
      </w:pPr>
      <w:rPr>
        <w:rFonts w:ascii="Symbol" w:eastAsia="Calibri" w:hAnsi="Symbol" w:cs="Fakt Pro Bl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395F2445"/>
    <w:multiLevelType w:val="hybridMultilevel"/>
    <w:tmpl w:val="E33E6E30"/>
    <w:lvl w:ilvl="0" w:tplc="67A49C9C">
      <w:start w:val="1"/>
      <w:numFmt w:val="bullet"/>
      <w:lvlText w:val=""/>
      <w:lvlJc w:val="left"/>
      <w:pPr>
        <w:ind w:left="360" w:hanging="360"/>
      </w:pPr>
      <w:rPr>
        <w:rFonts w:ascii="Wingdings" w:hAnsi="Wingdings" w:hint="default"/>
      </w:rPr>
    </w:lvl>
    <w:lvl w:ilvl="1" w:tplc="67A49C9C">
      <w:start w:val="1"/>
      <w:numFmt w:val="bullet"/>
      <w:lvlText w:val=""/>
      <w:lvlJc w:val="left"/>
      <w:pPr>
        <w:ind w:left="2441" w:hanging="360"/>
      </w:pPr>
      <w:rPr>
        <w:rFonts w:ascii="Wingdings" w:hAnsi="Wingdings" w:hint="default"/>
      </w:rPr>
    </w:lvl>
    <w:lvl w:ilvl="2" w:tplc="67A49C9C">
      <w:start w:val="1"/>
      <w:numFmt w:val="bullet"/>
      <w:lvlText w:val=""/>
      <w:lvlJc w:val="left"/>
      <w:pPr>
        <w:ind w:left="3161" w:hanging="360"/>
      </w:pPr>
      <w:rPr>
        <w:rFonts w:ascii="Wingdings" w:hAnsi="Wingdings" w:hint="default"/>
      </w:rPr>
    </w:lvl>
    <w:lvl w:ilvl="3" w:tplc="BC5A7E02">
      <w:numFmt w:val="bullet"/>
      <w:lvlText w:val="•"/>
      <w:lvlJc w:val="left"/>
      <w:pPr>
        <w:ind w:left="3881" w:hanging="360"/>
      </w:pPr>
      <w:rPr>
        <w:rFonts w:ascii="Fakt Pro Bln" w:eastAsia="Calibri" w:hAnsi="Fakt Pro Bln" w:cs="Fakt Pro Bln" w:hint="default"/>
      </w:rPr>
    </w:lvl>
    <w:lvl w:ilvl="4" w:tplc="04070003" w:tentative="1">
      <w:start w:val="1"/>
      <w:numFmt w:val="bullet"/>
      <w:lvlText w:val="o"/>
      <w:lvlJc w:val="left"/>
      <w:pPr>
        <w:ind w:left="4601" w:hanging="360"/>
      </w:pPr>
      <w:rPr>
        <w:rFonts w:ascii="Courier New" w:hAnsi="Courier New" w:cs="Courier New" w:hint="default"/>
      </w:rPr>
    </w:lvl>
    <w:lvl w:ilvl="5" w:tplc="04070005" w:tentative="1">
      <w:start w:val="1"/>
      <w:numFmt w:val="bullet"/>
      <w:lvlText w:val=""/>
      <w:lvlJc w:val="left"/>
      <w:pPr>
        <w:ind w:left="5321" w:hanging="360"/>
      </w:pPr>
      <w:rPr>
        <w:rFonts w:ascii="Wingdings" w:hAnsi="Wingdings" w:hint="default"/>
      </w:rPr>
    </w:lvl>
    <w:lvl w:ilvl="6" w:tplc="04070001" w:tentative="1">
      <w:start w:val="1"/>
      <w:numFmt w:val="bullet"/>
      <w:lvlText w:val=""/>
      <w:lvlJc w:val="left"/>
      <w:pPr>
        <w:ind w:left="6041" w:hanging="360"/>
      </w:pPr>
      <w:rPr>
        <w:rFonts w:ascii="Symbol" w:hAnsi="Symbol" w:hint="default"/>
      </w:rPr>
    </w:lvl>
    <w:lvl w:ilvl="7" w:tplc="04070003" w:tentative="1">
      <w:start w:val="1"/>
      <w:numFmt w:val="bullet"/>
      <w:lvlText w:val="o"/>
      <w:lvlJc w:val="left"/>
      <w:pPr>
        <w:ind w:left="6761" w:hanging="360"/>
      </w:pPr>
      <w:rPr>
        <w:rFonts w:ascii="Courier New" w:hAnsi="Courier New" w:cs="Courier New" w:hint="default"/>
      </w:rPr>
    </w:lvl>
    <w:lvl w:ilvl="8" w:tplc="04070005" w:tentative="1">
      <w:start w:val="1"/>
      <w:numFmt w:val="bullet"/>
      <w:lvlText w:val=""/>
      <w:lvlJc w:val="left"/>
      <w:pPr>
        <w:ind w:left="7481" w:hanging="360"/>
      </w:pPr>
      <w:rPr>
        <w:rFonts w:ascii="Wingdings" w:hAnsi="Wingdings" w:hint="default"/>
      </w:rPr>
    </w:lvl>
  </w:abstractNum>
  <w:abstractNum w:abstractNumId="5" w15:restartNumberingAfterBreak="0">
    <w:nsid w:val="5D1C4412"/>
    <w:multiLevelType w:val="hybridMultilevel"/>
    <w:tmpl w:val="4BCEB1AE"/>
    <w:lvl w:ilvl="0" w:tplc="67A49C9C">
      <w:start w:val="1"/>
      <w:numFmt w:val="bullet"/>
      <w:lvlText w:val=""/>
      <w:lvlJc w:val="left"/>
      <w:pPr>
        <w:ind w:left="-641" w:hanging="360"/>
      </w:pPr>
      <w:rPr>
        <w:rFonts w:ascii="Wingdings" w:hAnsi="Wingdings" w:hint="default"/>
      </w:rPr>
    </w:lvl>
    <w:lvl w:ilvl="1" w:tplc="04070003" w:tentative="1">
      <w:start w:val="1"/>
      <w:numFmt w:val="bullet"/>
      <w:lvlText w:val="o"/>
      <w:lvlJc w:val="left"/>
      <w:pPr>
        <w:ind w:left="79" w:hanging="360"/>
      </w:pPr>
      <w:rPr>
        <w:rFonts w:ascii="Courier New" w:hAnsi="Courier New" w:cs="Courier New" w:hint="default"/>
      </w:rPr>
    </w:lvl>
    <w:lvl w:ilvl="2" w:tplc="04070005" w:tentative="1">
      <w:start w:val="1"/>
      <w:numFmt w:val="bullet"/>
      <w:lvlText w:val=""/>
      <w:lvlJc w:val="left"/>
      <w:pPr>
        <w:ind w:left="799" w:hanging="360"/>
      </w:pPr>
      <w:rPr>
        <w:rFonts w:ascii="Wingdings" w:hAnsi="Wingdings" w:hint="default"/>
      </w:rPr>
    </w:lvl>
    <w:lvl w:ilvl="3" w:tplc="04070001">
      <w:start w:val="1"/>
      <w:numFmt w:val="bullet"/>
      <w:lvlText w:val=""/>
      <w:lvlJc w:val="left"/>
      <w:pPr>
        <w:ind w:left="1519" w:hanging="360"/>
      </w:pPr>
      <w:rPr>
        <w:rFonts w:ascii="Symbol" w:hAnsi="Symbol" w:hint="default"/>
      </w:rPr>
    </w:lvl>
    <w:lvl w:ilvl="4" w:tplc="04070003" w:tentative="1">
      <w:start w:val="1"/>
      <w:numFmt w:val="bullet"/>
      <w:lvlText w:val="o"/>
      <w:lvlJc w:val="left"/>
      <w:pPr>
        <w:ind w:left="2239" w:hanging="360"/>
      </w:pPr>
      <w:rPr>
        <w:rFonts w:ascii="Courier New" w:hAnsi="Courier New" w:cs="Courier New" w:hint="default"/>
      </w:rPr>
    </w:lvl>
    <w:lvl w:ilvl="5" w:tplc="04070005" w:tentative="1">
      <w:start w:val="1"/>
      <w:numFmt w:val="bullet"/>
      <w:lvlText w:val=""/>
      <w:lvlJc w:val="left"/>
      <w:pPr>
        <w:ind w:left="2959" w:hanging="360"/>
      </w:pPr>
      <w:rPr>
        <w:rFonts w:ascii="Wingdings" w:hAnsi="Wingdings" w:hint="default"/>
      </w:rPr>
    </w:lvl>
    <w:lvl w:ilvl="6" w:tplc="04070001" w:tentative="1">
      <w:start w:val="1"/>
      <w:numFmt w:val="bullet"/>
      <w:lvlText w:val=""/>
      <w:lvlJc w:val="left"/>
      <w:pPr>
        <w:ind w:left="3679" w:hanging="360"/>
      </w:pPr>
      <w:rPr>
        <w:rFonts w:ascii="Symbol" w:hAnsi="Symbol" w:hint="default"/>
      </w:rPr>
    </w:lvl>
    <w:lvl w:ilvl="7" w:tplc="04070003" w:tentative="1">
      <w:start w:val="1"/>
      <w:numFmt w:val="bullet"/>
      <w:lvlText w:val="o"/>
      <w:lvlJc w:val="left"/>
      <w:pPr>
        <w:ind w:left="4399" w:hanging="360"/>
      </w:pPr>
      <w:rPr>
        <w:rFonts w:ascii="Courier New" w:hAnsi="Courier New" w:cs="Courier New" w:hint="default"/>
      </w:rPr>
    </w:lvl>
    <w:lvl w:ilvl="8" w:tplc="04070005" w:tentative="1">
      <w:start w:val="1"/>
      <w:numFmt w:val="bullet"/>
      <w:lvlText w:val=""/>
      <w:lvlJc w:val="left"/>
      <w:pPr>
        <w:ind w:left="5119" w:hanging="360"/>
      </w:pPr>
      <w:rPr>
        <w:rFonts w:ascii="Wingdings" w:hAnsi="Wingdings" w:hint="default"/>
      </w:rPr>
    </w:lvl>
  </w:abstractNum>
  <w:abstractNum w:abstractNumId="6" w15:restartNumberingAfterBreak="0">
    <w:nsid w:val="65AB14F4"/>
    <w:multiLevelType w:val="hybridMultilevel"/>
    <w:tmpl w:val="C6EABD04"/>
    <w:lvl w:ilvl="0" w:tplc="D994A1AC">
      <w:numFmt w:val="bullet"/>
      <w:lvlText w:val="•"/>
      <w:lvlJc w:val="left"/>
      <w:pPr>
        <w:ind w:left="-1001" w:hanging="360"/>
      </w:pPr>
      <w:rPr>
        <w:rFonts w:ascii="Fakt Pro Bln" w:eastAsia="Calibri" w:hAnsi="Fakt Pro Bln" w:cs="Fakt Pro Bln" w:hint="default"/>
      </w:rPr>
    </w:lvl>
    <w:lvl w:ilvl="1" w:tplc="04070003" w:tentative="1">
      <w:start w:val="1"/>
      <w:numFmt w:val="bullet"/>
      <w:lvlText w:val="o"/>
      <w:lvlJc w:val="left"/>
      <w:pPr>
        <w:ind w:left="-281" w:hanging="360"/>
      </w:pPr>
      <w:rPr>
        <w:rFonts w:ascii="Courier New" w:hAnsi="Courier New" w:cs="Courier New" w:hint="default"/>
      </w:rPr>
    </w:lvl>
    <w:lvl w:ilvl="2" w:tplc="04070005" w:tentative="1">
      <w:start w:val="1"/>
      <w:numFmt w:val="bullet"/>
      <w:lvlText w:val=""/>
      <w:lvlJc w:val="left"/>
      <w:pPr>
        <w:ind w:left="439" w:hanging="360"/>
      </w:pPr>
      <w:rPr>
        <w:rFonts w:ascii="Wingdings" w:hAnsi="Wingdings" w:hint="default"/>
      </w:rPr>
    </w:lvl>
    <w:lvl w:ilvl="3" w:tplc="04070001" w:tentative="1">
      <w:start w:val="1"/>
      <w:numFmt w:val="bullet"/>
      <w:lvlText w:val=""/>
      <w:lvlJc w:val="left"/>
      <w:pPr>
        <w:ind w:left="1159" w:hanging="360"/>
      </w:pPr>
      <w:rPr>
        <w:rFonts w:ascii="Symbol" w:hAnsi="Symbol" w:hint="default"/>
      </w:rPr>
    </w:lvl>
    <w:lvl w:ilvl="4" w:tplc="04070003" w:tentative="1">
      <w:start w:val="1"/>
      <w:numFmt w:val="bullet"/>
      <w:lvlText w:val="o"/>
      <w:lvlJc w:val="left"/>
      <w:pPr>
        <w:ind w:left="1879" w:hanging="360"/>
      </w:pPr>
      <w:rPr>
        <w:rFonts w:ascii="Courier New" w:hAnsi="Courier New" w:cs="Courier New" w:hint="default"/>
      </w:rPr>
    </w:lvl>
    <w:lvl w:ilvl="5" w:tplc="04070005" w:tentative="1">
      <w:start w:val="1"/>
      <w:numFmt w:val="bullet"/>
      <w:lvlText w:val=""/>
      <w:lvlJc w:val="left"/>
      <w:pPr>
        <w:ind w:left="2599" w:hanging="360"/>
      </w:pPr>
      <w:rPr>
        <w:rFonts w:ascii="Wingdings" w:hAnsi="Wingdings" w:hint="default"/>
      </w:rPr>
    </w:lvl>
    <w:lvl w:ilvl="6" w:tplc="04070001" w:tentative="1">
      <w:start w:val="1"/>
      <w:numFmt w:val="bullet"/>
      <w:lvlText w:val=""/>
      <w:lvlJc w:val="left"/>
      <w:pPr>
        <w:ind w:left="3319" w:hanging="360"/>
      </w:pPr>
      <w:rPr>
        <w:rFonts w:ascii="Symbol" w:hAnsi="Symbol" w:hint="default"/>
      </w:rPr>
    </w:lvl>
    <w:lvl w:ilvl="7" w:tplc="04070003" w:tentative="1">
      <w:start w:val="1"/>
      <w:numFmt w:val="bullet"/>
      <w:lvlText w:val="o"/>
      <w:lvlJc w:val="left"/>
      <w:pPr>
        <w:ind w:left="4039" w:hanging="360"/>
      </w:pPr>
      <w:rPr>
        <w:rFonts w:ascii="Courier New" w:hAnsi="Courier New" w:cs="Courier New" w:hint="default"/>
      </w:rPr>
    </w:lvl>
    <w:lvl w:ilvl="8" w:tplc="04070005" w:tentative="1">
      <w:start w:val="1"/>
      <w:numFmt w:val="bullet"/>
      <w:lvlText w:val=""/>
      <w:lvlJc w:val="left"/>
      <w:pPr>
        <w:ind w:left="4759" w:hanging="360"/>
      </w:pPr>
      <w:rPr>
        <w:rFonts w:ascii="Wingdings" w:hAnsi="Wingdings" w:hint="default"/>
      </w:rPr>
    </w:lvl>
  </w:abstractNum>
  <w:abstractNum w:abstractNumId="7" w15:restartNumberingAfterBreak="0">
    <w:nsid w:val="712979B9"/>
    <w:multiLevelType w:val="hybridMultilevel"/>
    <w:tmpl w:val="A3B25D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4CE570A"/>
    <w:multiLevelType w:val="hybridMultilevel"/>
    <w:tmpl w:val="9BBAB848"/>
    <w:lvl w:ilvl="0" w:tplc="67A49C9C">
      <w:start w:val="1"/>
      <w:numFmt w:val="bullet"/>
      <w:lvlText w:val=""/>
      <w:lvlJc w:val="left"/>
      <w:pPr>
        <w:ind w:left="1519" w:hanging="360"/>
      </w:pPr>
      <w:rPr>
        <w:rFonts w:ascii="Wingdings" w:hAnsi="Wingdings" w:hint="default"/>
      </w:rPr>
    </w:lvl>
    <w:lvl w:ilvl="1" w:tplc="04070003" w:tentative="1">
      <w:start w:val="1"/>
      <w:numFmt w:val="bullet"/>
      <w:lvlText w:val="o"/>
      <w:lvlJc w:val="left"/>
      <w:pPr>
        <w:ind w:left="2239" w:hanging="360"/>
      </w:pPr>
      <w:rPr>
        <w:rFonts w:ascii="Courier New" w:hAnsi="Courier New" w:cs="Courier New" w:hint="default"/>
      </w:rPr>
    </w:lvl>
    <w:lvl w:ilvl="2" w:tplc="04070005" w:tentative="1">
      <w:start w:val="1"/>
      <w:numFmt w:val="bullet"/>
      <w:lvlText w:val=""/>
      <w:lvlJc w:val="left"/>
      <w:pPr>
        <w:ind w:left="2959" w:hanging="360"/>
      </w:pPr>
      <w:rPr>
        <w:rFonts w:ascii="Wingdings" w:hAnsi="Wingdings" w:hint="default"/>
      </w:rPr>
    </w:lvl>
    <w:lvl w:ilvl="3" w:tplc="04070001" w:tentative="1">
      <w:start w:val="1"/>
      <w:numFmt w:val="bullet"/>
      <w:lvlText w:val=""/>
      <w:lvlJc w:val="left"/>
      <w:pPr>
        <w:ind w:left="3679" w:hanging="360"/>
      </w:pPr>
      <w:rPr>
        <w:rFonts w:ascii="Symbol" w:hAnsi="Symbol" w:hint="default"/>
      </w:rPr>
    </w:lvl>
    <w:lvl w:ilvl="4" w:tplc="04070003" w:tentative="1">
      <w:start w:val="1"/>
      <w:numFmt w:val="bullet"/>
      <w:lvlText w:val="o"/>
      <w:lvlJc w:val="left"/>
      <w:pPr>
        <w:ind w:left="4399" w:hanging="360"/>
      </w:pPr>
      <w:rPr>
        <w:rFonts w:ascii="Courier New" w:hAnsi="Courier New" w:cs="Courier New" w:hint="default"/>
      </w:rPr>
    </w:lvl>
    <w:lvl w:ilvl="5" w:tplc="04070005" w:tentative="1">
      <w:start w:val="1"/>
      <w:numFmt w:val="bullet"/>
      <w:lvlText w:val=""/>
      <w:lvlJc w:val="left"/>
      <w:pPr>
        <w:ind w:left="5119" w:hanging="360"/>
      </w:pPr>
      <w:rPr>
        <w:rFonts w:ascii="Wingdings" w:hAnsi="Wingdings" w:hint="default"/>
      </w:rPr>
    </w:lvl>
    <w:lvl w:ilvl="6" w:tplc="04070001" w:tentative="1">
      <w:start w:val="1"/>
      <w:numFmt w:val="bullet"/>
      <w:lvlText w:val=""/>
      <w:lvlJc w:val="left"/>
      <w:pPr>
        <w:ind w:left="5839" w:hanging="360"/>
      </w:pPr>
      <w:rPr>
        <w:rFonts w:ascii="Symbol" w:hAnsi="Symbol" w:hint="default"/>
      </w:rPr>
    </w:lvl>
    <w:lvl w:ilvl="7" w:tplc="04070003" w:tentative="1">
      <w:start w:val="1"/>
      <w:numFmt w:val="bullet"/>
      <w:lvlText w:val="o"/>
      <w:lvlJc w:val="left"/>
      <w:pPr>
        <w:ind w:left="6559" w:hanging="360"/>
      </w:pPr>
      <w:rPr>
        <w:rFonts w:ascii="Courier New" w:hAnsi="Courier New" w:cs="Courier New" w:hint="default"/>
      </w:rPr>
    </w:lvl>
    <w:lvl w:ilvl="8" w:tplc="04070005" w:tentative="1">
      <w:start w:val="1"/>
      <w:numFmt w:val="bullet"/>
      <w:lvlText w:val=""/>
      <w:lvlJc w:val="left"/>
      <w:pPr>
        <w:ind w:left="7279"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8"/>
  </w:num>
  <w:num w:numId="6">
    <w:abstractNumId w:val="0"/>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21"/>
    <w:rsid w:val="000008BB"/>
    <w:rsid w:val="00005C6B"/>
    <w:rsid w:val="00024993"/>
    <w:rsid w:val="00033AAE"/>
    <w:rsid w:val="00040022"/>
    <w:rsid w:val="0004243A"/>
    <w:rsid w:val="00044194"/>
    <w:rsid w:val="000456E8"/>
    <w:rsid w:val="00046F5F"/>
    <w:rsid w:val="0005144D"/>
    <w:rsid w:val="00056025"/>
    <w:rsid w:val="00057A43"/>
    <w:rsid w:val="00060873"/>
    <w:rsid w:val="00066ECA"/>
    <w:rsid w:val="0007454D"/>
    <w:rsid w:val="0007667A"/>
    <w:rsid w:val="00080435"/>
    <w:rsid w:val="000823D7"/>
    <w:rsid w:val="0009292F"/>
    <w:rsid w:val="000A648D"/>
    <w:rsid w:val="000B375D"/>
    <w:rsid w:val="000B6657"/>
    <w:rsid w:val="000D4844"/>
    <w:rsid w:val="000E6C59"/>
    <w:rsid w:val="000E75E7"/>
    <w:rsid w:val="000F0C3D"/>
    <w:rsid w:val="000F41D4"/>
    <w:rsid w:val="000F6A5C"/>
    <w:rsid w:val="00113FB0"/>
    <w:rsid w:val="001213F0"/>
    <w:rsid w:val="00135347"/>
    <w:rsid w:val="00141682"/>
    <w:rsid w:val="00141F83"/>
    <w:rsid w:val="00146999"/>
    <w:rsid w:val="00151F80"/>
    <w:rsid w:val="00163DA1"/>
    <w:rsid w:val="00166B8A"/>
    <w:rsid w:val="001712DC"/>
    <w:rsid w:val="001808DE"/>
    <w:rsid w:val="0019092D"/>
    <w:rsid w:val="0019187A"/>
    <w:rsid w:val="00197BCF"/>
    <w:rsid w:val="001C195E"/>
    <w:rsid w:val="001C3F76"/>
    <w:rsid w:val="001C55FB"/>
    <w:rsid w:val="001C74B5"/>
    <w:rsid w:val="001C78AA"/>
    <w:rsid w:val="001D6E72"/>
    <w:rsid w:val="001E67DA"/>
    <w:rsid w:val="001F00C7"/>
    <w:rsid w:val="002043B5"/>
    <w:rsid w:val="00206272"/>
    <w:rsid w:val="00211C06"/>
    <w:rsid w:val="002166E9"/>
    <w:rsid w:val="00225288"/>
    <w:rsid w:val="00230244"/>
    <w:rsid w:val="00244A39"/>
    <w:rsid w:val="00250FD4"/>
    <w:rsid w:val="00252C1E"/>
    <w:rsid w:val="00265DE9"/>
    <w:rsid w:val="00277D6B"/>
    <w:rsid w:val="00286AC3"/>
    <w:rsid w:val="0029012F"/>
    <w:rsid w:val="0029226D"/>
    <w:rsid w:val="00296770"/>
    <w:rsid w:val="002A0554"/>
    <w:rsid w:val="002A5C15"/>
    <w:rsid w:val="002D14F3"/>
    <w:rsid w:val="002D50D6"/>
    <w:rsid w:val="002D7E1A"/>
    <w:rsid w:val="002E120F"/>
    <w:rsid w:val="002E19F6"/>
    <w:rsid w:val="002E3600"/>
    <w:rsid w:val="002F6323"/>
    <w:rsid w:val="002F75B0"/>
    <w:rsid w:val="003062DC"/>
    <w:rsid w:val="00306CED"/>
    <w:rsid w:val="0031107E"/>
    <w:rsid w:val="00311DBA"/>
    <w:rsid w:val="003129E3"/>
    <w:rsid w:val="00315F97"/>
    <w:rsid w:val="0032011A"/>
    <w:rsid w:val="00323A51"/>
    <w:rsid w:val="003512EC"/>
    <w:rsid w:val="0037097C"/>
    <w:rsid w:val="00376069"/>
    <w:rsid w:val="0037618C"/>
    <w:rsid w:val="00394454"/>
    <w:rsid w:val="00396030"/>
    <w:rsid w:val="003A5ACC"/>
    <w:rsid w:val="003A6186"/>
    <w:rsid w:val="003C6E59"/>
    <w:rsid w:val="003E3B62"/>
    <w:rsid w:val="003E5F26"/>
    <w:rsid w:val="003E6A10"/>
    <w:rsid w:val="003F3544"/>
    <w:rsid w:val="00414481"/>
    <w:rsid w:val="00415038"/>
    <w:rsid w:val="004168AB"/>
    <w:rsid w:val="00426103"/>
    <w:rsid w:val="00430485"/>
    <w:rsid w:val="00445BC0"/>
    <w:rsid w:val="00460448"/>
    <w:rsid w:val="00464403"/>
    <w:rsid w:val="00470263"/>
    <w:rsid w:val="00474923"/>
    <w:rsid w:val="0048074D"/>
    <w:rsid w:val="00490684"/>
    <w:rsid w:val="00491C2F"/>
    <w:rsid w:val="004B6B6D"/>
    <w:rsid w:val="004C3054"/>
    <w:rsid w:val="004C66EA"/>
    <w:rsid w:val="004C7927"/>
    <w:rsid w:val="004D2AEA"/>
    <w:rsid w:val="004E2833"/>
    <w:rsid w:val="004E33AE"/>
    <w:rsid w:val="004F2662"/>
    <w:rsid w:val="00526B73"/>
    <w:rsid w:val="00533781"/>
    <w:rsid w:val="00542B96"/>
    <w:rsid w:val="00544F84"/>
    <w:rsid w:val="005468B1"/>
    <w:rsid w:val="005501C8"/>
    <w:rsid w:val="005506E5"/>
    <w:rsid w:val="00557D4C"/>
    <w:rsid w:val="00563C7E"/>
    <w:rsid w:val="00580DA6"/>
    <w:rsid w:val="005A0CB4"/>
    <w:rsid w:val="005A157F"/>
    <w:rsid w:val="005A4B36"/>
    <w:rsid w:val="005A5D90"/>
    <w:rsid w:val="005B0EB0"/>
    <w:rsid w:val="005C4635"/>
    <w:rsid w:val="005D1BB9"/>
    <w:rsid w:val="005D7B32"/>
    <w:rsid w:val="005E0948"/>
    <w:rsid w:val="005F06A8"/>
    <w:rsid w:val="005F113E"/>
    <w:rsid w:val="005F5653"/>
    <w:rsid w:val="006066AB"/>
    <w:rsid w:val="00612A20"/>
    <w:rsid w:val="0063177F"/>
    <w:rsid w:val="00631B19"/>
    <w:rsid w:val="006349BE"/>
    <w:rsid w:val="00635668"/>
    <w:rsid w:val="00650462"/>
    <w:rsid w:val="00654735"/>
    <w:rsid w:val="00656F1E"/>
    <w:rsid w:val="00665FFB"/>
    <w:rsid w:val="0068169F"/>
    <w:rsid w:val="00696920"/>
    <w:rsid w:val="006A0CE7"/>
    <w:rsid w:val="006B28A4"/>
    <w:rsid w:val="006B514F"/>
    <w:rsid w:val="006C0DA0"/>
    <w:rsid w:val="006D1393"/>
    <w:rsid w:val="006D1C88"/>
    <w:rsid w:val="006D2CDF"/>
    <w:rsid w:val="006D377D"/>
    <w:rsid w:val="006D79A5"/>
    <w:rsid w:val="006E2C52"/>
    <w:rsid w:val="006F74A4"/>
    <w:rsid w:val="007032B4"/>
    <w:rsid w:val="00706152"/>
    <w:rsid w:val="00715204"/>
    <w:rsid w:val="00732618"/>
    <w:rsid w:val="007352B1"/>
    <w:rsid w:val="00741BF4"/>
    <w:rsid w:val="00745394"/>
    <w:rsid w:val="007536FE"/>
    <w:rsid w:val="00765AD2"/>
    <w:rsid w:val="00770D4C"/>
    <w:rsid w:val="007B17D4"/>
    <w:rsid w:val="007B37B2"/>
    <w:rsid w:val="007B6FAB"/>
    <w:rsid w:val="007C1A7F"/>
    <w:rsid w:val="007C44A2"/>
    <w:rsid w:val="007C551D"/>
    <w:rsid w:val="007C6B9F"/>
    <w:rsid w:val="007D53FB"/>
    <w:rsid w:val="007E47C3"/>
    <w:rsid w:val="007E4ACC"/>
    <w:rsid w:val="007F16CD"/>
    <w:rsid w:val="007F4A3C"/>
    <w:rsid w:val="008012A6"/>
    <w:rsid w:val="00815871"/>
    <w:rsid w:val="008258CB"/>
    <w:rsid w:val="00835AE2"/>
    <w:rsid w:val="00837246"/>
    <w:rsid w:val="00842210"/>
    <w:rsid w:val="00851814"/>
    <w:rsid w:val="008720F5"/>
    <w:rsid w:val="008816C1"/>
    <w:rsid w:val="00882268"/>
    <w:rsid w:val="008824EB"/>
    <w:rsid w:val="008921CC"/>
    <w:rsid w:val="00893F8D"/>
    <w:rsid w:val="0089473A"/>
    <w:rsid w:val="00894B65"/>
    <w:rsid w:val="008952BE"/>
    <w:rsid w:val="008A0DFF"/>
    <w:rsid w:val="008A4B4E"/>
    <w:rsid w:val="008A5295"/>
    <w:rsid w:val="008A786E"/>
    <w:rsid w:val="008B23C8"/>
    <w:rsid w:val="008B289F"/>
    <w:rsid w:val="008D158F"/>
    <w:rsid w:val="008D5675"/>
    <w:rsid w:val="008D61E4"/>
    <w:rsid w:val="008D6A2E"/>
    <w:rsid w:val="008E06E5"/>
    <w:rsid w:val="008E3F9B"/>
    <w:rsid w:val="008E40BD"/>
    <w:rsid w:val="008E4A38"/>
    <w:rsid w:val="008F024A"/>
    <w:rsid w:val="008F69F8"/>
    <w:rsid w:val="0090550A"/>
    <w:rsid w:val="00906ACD"/>
    <w:rsid w:val="00910993"/>
    <w:rsid w:val="00912923"/>
    <w:rsid w:val="009149E8"/>
    <w:rsid w:val="00922BA0"/>
    <w:rsid w:val="0092627F"/>
    <w:rsid w:val="0093676C"/>
    <w:rsid w:val="00941F9B"/>
    <w:rsid w:val="00942D5E"/>
    <w:rsid w:val="00953788"/>
    <w:rsid w:val="00956145"/>
    <w:rsid w:val="00964465"/>
    <w:rsid w:val="0097209C"/>
    <w:rsid w:val="00981DF4"/>
    <w:rsid w:val="00990627"/>
    <w:rsid w:val="00992409"/>
    <w:rsid w:val="00992C53"/>
    <w:rsid w:val="00996C3B"/>
    <w:rsid w:val="009A3185"/>
    <w:rsid w:val="009A50C9"/>
    <w:rsid w:val="009B7A4C"/>
    <w:rsid w:val="009C04C4"/>
    <w:rsid w:val="009C0A9A"/>
    <w:rsid w:val="009E1ECD"/>
    <w:rsid w:val="009F0F42"/>
    <w:rsid w:val="009F1B9C"/>
    <w:rsid w:val="009F65E9"/>
    <w:rsid w:val="00A1279D"/>
    <w:rsid w:val="00A15773"/>
    <w:rsid w:val="00A21AB0"/>
    <w:rsid w:val="00A23693"/>
    <w:rsid w:val="00A26358"/>
    <w:rsid w:val="00A30CD3"/>
    <w:rsid w:val="00A30FC6"/>
    <w:rsid w:val="00A354F6"/>
    <w:rsid w:val="00A47D27"/>
    <w:rsid w:val="00A61164"/>
    <w:rsid w:val="00A63317"/>
    <w:rsid w:val="00A71C7B"/>
    <w:rsid w:val="00A76601"/>
    <w:rsid w:val="00A9234D"/>
    <w:rsid w:val="00AB21F1"/>
    <w:rsid w:val="00AB75B7"/>
    <w:rsid w:val="00AC116B"/>
    <w:rsid w:val="00AC49B3"/>
    <w:rsid w:val="00AD0869"/>
    <w:rsid w:val="00AD697C"/>
    <w:rsid w:val="00AF234A"/>
    <w:rsid w:val="00AF4B4C"/>
    <w:rsid w:val="00B02A67"/>
    <w:rsid w:val="00B0329A"/>
    <w:rsid w:val="00B04B8A"/>
    <w:rsid w:val="00B06B14"/>
    <w:rsid w:val="00B36FD7"/>
    <w:rsid w:val="00B400B4"/>
    <w:rsid w:val="00B412AA"/>
    <w:rsid w:val="00B41F51"/>
    <w:rsid w:val="00B43DBA"/>
    <w:rsid w:val="00B4779A"/>
    <w:rsid w:val="00B477FC"/>
    <w:rsid w:val="00B71E31"/>
    <w:rsid w:val="00B73AEA"/>
    <w:rsid w:val="00B74965"/>
    <w:rsid w:val="00B95F91"/>
    <w:rsid w:val="00BA1AC8"/>
    <w:rsid w:val="00BA3058"/>
    <w:rsid w:val="00BA3197"/>
    <w:rsid w:val="00BD1CE0"/>
    <w:rsid w:val="00BD339A"/>
    <w:rsid w:val="00BD490B"/>
    <w:rsid w:val="00BE0524"/>
    <w:rsid w:val="00BE2CC8"/>
    <w:rsid w:val="00BF3677"/>
    <w:rsid w:val="00BF4D3E"/>
    <w:rsid w:val="00C016E4"/>
    <w:rsid w:val="00C03889"/>
    <w:rsid w:val="00C03967"/>
    <w:rsid w:val="00C263E7"/>
    <w:rsid w:val="00C440D0"/>
    <w:rsid w:val="00C4576F"/>
    <w:rsid w:val="00C51CC5"/>
    <w:rsid w:val="00C563C4"/>
    <w:rsid w:val="00C602D4"/>
    <w:rsid w:val="00C6109A"/>
    <w:rsid w:val="00C672E0"/>
    <w:rsid w:val="00C7050A"/>
    <w:rsid w:val="00C76251"/>
    <w:rsid w:val="00C8701E"/>
    <w:rsid w:val="00C92C78"/>
    <w:rsid w:val="00C93564"/>
    <w:rsid w:val="00C94FA8"/>
    <w:rsid w:val="00C96AE7"/>
    <w:rsid w:val="00CA3423"/>
    <w:rsid w:val="00CB4D3C"/>
    <w:rsid w:val="00CB7C82"/>
    <w:rsid w:val="00CC4FBD"/>
    <w:rsid w:val="00CD28C4"/>
    <w:rsid w:val="00CD45CB"/>
    <w:rsid w:val="00CE54B4"/>
    <w:rsid w:val="00CF087F"/>
    <w:rsid w:val="00CF0CDA"/>
    <w:rsid w:val="00CF4594"/>
    <w:rsid w:val="00D1479D"/>
    <w:rsid w:val="00D1487B"/>
    <w:rsid w:val="00D173B0"/>
    <w:rsid w:val="00D21100"/>
    <w:rsid w:val="00D231EE"/>
    <w:rsid w:val="00D32AB1"/>
    <w:rsid w:val="00D3352A"/>
    <w:rsid w:val="00D35BBC"/>
    <w:rsid w:val="00D44C24"/>
    <w:rsid w:val="00D453D2"/>
    <w:rsid w:val="00D46FA6"/>
    <w:rsid w:val="00D63921"/>
    <w:rsid w:val="00D6564A"/>
    <w:rsid w:val="00D85D1B"/>
    <w:rsid w:val="00D87E66"/>
    <w:rsid w:val="00DA0696"/>
    <w:rsid w:val="00DA2383"/>
    <w:rsid w:val="00DA3287"/>
    <w:rsid w:val="00DA6CD2"/>
    <w:rsid w:val="00DB4886"/>
    <w:rsid w:val="00DC0200"/>
    <w:rsid w:val="00DD7C47"/>
    <w:rsid w:val="00DE243F"/>
    <w:rsid w:val="00DF5C4F"/>
    <w:rsid w:val="00E00563"/>
    <w:rsid w:val="00E025C8"/>
    <w:rsid w:val="00E12789"/>
    <w:rsid w:val="00E12F2C"/>
    <w:rsid w:val="00E2427F"/>
    <w:rsid w:val="00E24359"/>
    <w:rsid w:val="00E304D2"/>
    <w:rsid w:val="00E53FD1"/>
    <w:rsid w:val="00E634C7"/>
    <w:rsid w:val="00E673AA"/>
    <w:rsid w:val="00E74A5C"/>
    <w:rsid w:val="00E80D22"/>
    <w:rsid w:val="00E8425A"/>
    <w:rsid w:val="00E84A41"/>
    <w:rsid w:val="00E948FD"/>
    <w:rsid w:val="00E962BF"/>
    <w:rsid w:val="00EA240D"/>
    <w:rsid w:val="00EA25BC"/>
    <w:rsid w:val="00EC1788"/>
    <w:rsid w:val="00EC62C7"/>
    <w:rsid w:val="00ED48C3"/>
    <w:rsid w:val="00ED5C5C"/>
    <w:rsid w:val="00EE103D"/>
    <w:rsid w:val="00EE2261"/>
    <w:rsid w:val="00EE4DB2"/>
    <w:rsid w:val="00F01CF1"/>
    <w:rsid w:val="00F03807"/>
    <w:rsid w:val="00F060D5"/>
    <w:rsid w:val="00F06C4F"/>
    <w:rsid w:val="00F23609"/>
    <w:rsid w:val="00F274FC"/>
    <w:rsid w:val="00F3327C"/>
    <w:rsid w:val="00F33F5C"/>
    <w:rsid w:val="00F47A13"/>
    <w:rsid w:val="00F503B0"/>
    <w:rsid w:val="00F53DF0"/>
    <w:rsid w:val="00F7634D"/>
    <w:rsid w:val="00F9077A"/>
    <w:rsid w:val="00F90B40"/>
    <w:rsid w:val="00F94950"/>
    <w:rsid w:val="00F971FB"/>
    <w:rsid w:val="00FA3658"/>
    <w:rsid w:val="00FA52FA"/>
    <w:rsid w:val="00FA55B4"/>
    <w:rsid w:val="00FC1CBD"/>
    <w:rsid w:val="00FC41F7"/>
    <w:rsid w:val="00FC4C1D"/>
    <w:rsid w:val="00FD124F"/>
    <w:rsid w:val="00FD2E33"/>
    <w:rsid w:val="00FF05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B917"/>
  <w15:chartTrackingRefBased/>
  <w15:docId w15:val="{15554E32-9447-4A9E-A764-A1EA4101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Unresolved Mention"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396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68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168AB"/>
  </w:style>
  <w:style w:type="paragraph" w:styleId="Fuzeile">
    <w:name w:val="footer"/>
    <w:basedOn w:val="Standard"/>
    <w:link w:val="FuzeileZchn"/>
    <w:uiPriority w:val="99"/>
    <w:unhideWhenUsed/>
    <w:rsid w:val="004168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168AB"/>
  </w:style>
  <w:style w:type="table" w:styleId="Tabellenraster">
    <w:name w:val="Table Grid"/>
    <w:basedOn w:val="NormaleTabelle"/>
    <w:uiPriority w:val="39"/>
    <w:rsid w:val="00430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E19F6"/>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E19F6"/>
    <w:rPr>
      <w:rFonts w:ascii="Segoe UI" w:hAnsi="Segoe UI" w:cs="Segoe UI"/>
      <w:sz w:val="18"/>
      <w:szCs w:val="18"/>
    </w:rPr>
  </w:style>
  <w:style w:type="paragraph" w:customStyle="1" w:styleId="1Haupttitel">
    <w:name w:val="1_Haupttitel"/>
    <w:basedOn w:val="Standard"/>
    <w:qFormat/>
    <w:rsid w:val="00252C1E"/>
    <w:pPr>
      <w:autoSpaceDE w:val="0"/>
      <w:autoSpaceDN w:val="0"/>
      <w:adjustRightInd w:val="0"/>
      <w:spacing w:after="0" w:line="288" w:lineRule="auto"/>
      <w:textAlignment w:val="center"/>
    </w:pPr>
    <w:rPr>
      <w:rFonts w:ascii="Fakt Pro SmBd" w:hAnsi="Fakt Pro SmBd" w:cs="Fakt Pro SmBd"/>
      <w:bCs/>
      <w:color w:val="706F6F"/>
      <w:sz w:val="32"/>
      <w:szCs w:val="32"/>
    </w:rPr>
  </w:style>
  <w:style w:type="paragraph" w:customStyle="1" w:styleId="8Name15pt">
    <w:name w:val="8_Name 15pt"/>
    <w:basedOn w:val="Standard"/>
    <w:qFormat/>
    <w:rsid w:val="00252C1E"/>
    <w:pPr>
      <w:autoSpaceDE w:val="0"/>
      <w:autoSpaceDN w:val="0"/>
      <w:adjustRightInd w:val="0"/>
      <w:spacing w:after="0" w:line="288" w:lineRule="auto"/>
      <w:textAlignment w:val="center"/>
    </w:pPr>
    <w:rPr>
      <w:rFonts w:ascii="OCR A Extended" w:hAnsi="OCR A Extended" w:cs="OCR A Extended"/>
      <w:caps/>
      <w:color w:val="D1B400"/>
      <w:sz w:val="30"/>
      <w:szCs w:val="30"/>
    </w:rPr>
  </w:style>
  <w:style w:type="paragraph" w:customStyle="1" w:styleId="Textfett">
    <w:name w:val="Text fett"/>
    <w:basedOn w:val="Standard"/>
    <w:qFormat/>
    <w:rsid w:val="00252C1E"/>
    <w:pPr>
      <w:autoSpaceDE w:val="0"/>
      <w:autoSpaceDN w:val="0"/>
      <w:adjustRightInd w:val="0"/>
      <w:spacing w:after="0" w:line="288" w:lineRule="auto"/>
      <w:textAlignment w:val="center"/>
    </w:pPr>
    <w:rPr>
      <w:rFonts w:ascii="Fakt Pro SmBd" w:hAnsi="Fakt Pro SmBd" w:cs="Fakt Pro SmBd"/>
      <w:b/>
      <w:bCs/>
      <w:color w:val="706F6F"/>
      <w:sz w:val="26"/>
      <w:szCs w:val="26"/>
    </w:rPr>
  </w:style>
  <w:style w:type="paragraph" w:customStyle="1" w:styleId="Textnormal">
    <w:name w:val="Text normal"/>
    <w:basedOn w:val="Textfett"/>
    <w:qFormat/>
    <w:rsid w:val="00CC4FBD"/>
    <w:rPr>
      <w:rFonts w:ascii="Fakt Pro Bln" w:hAnsi="Fakt Pro Bln" w:cs="Fakt Pro Bln"/>
    </w:rPr>
  </w:style>
  <w:style w:type="paragraph" w:customStyle="1" w:styleId="7Textklein11pt">
    <w:name w:val="7_Text klein 11pt"/>
    <w:basedOn w:val="Standard"/>
    <w:qFormat/>
    <w:rsid w:val="00252C1E"/>
    <w:pPr>
      <w:autoSpaceDE w:val="0"/>
      <w:autoSpaceDN w:val="0"/>
      <w:adjustRightInd w:val="0"/>
      <w:spacing w:after="0" w:line="288" w:lineRule="auto"/>
      <w:textAlignment w:val="center"/>
    </w:pPr>
    <w:rPr>
      <w:rFonts w:ascii="Fakt Pro Bln" w:hAnsi="Fakt Pro Bln" w:cs="Fakt Pro Bln"/>
      <w:color w:val="706F6F"/>
    </w:rPr>
  </w:style>
  <w:style w:type="paragraph" w:customStyle="1" w:styleId="9Name12pt">
    <w:name w:val="9_Name 12pt"/>
    <w:basedOn w:val="Standard"/>
    <w:rsid w:val="00252C1E"/>
    <w:pPr>
      <w:autoSpaceDE w:val="0"/>
      <w:autoSpaceDN w:val="0"/>
      <w:adjustRightInd w:val="0"/>
      <w:spacing w:after="0" w:line="288" w:lineRule="auto"/>
      <w:textAlignment w:val="center"/>
    </w:pPr>
    <w:rPr>
      <w:rFonts w:ascii="OCR A Extended" w:hAnsi="OCR A Extended" w:cs="OCR A Extended"/>
      <w:caps/>
      <w:color w:val="D1B400"/>
      <w:sz w:val="24"/>
      <w:szCs w:val="24"/>
    </w:rPr>
  </w:style>
  <w:style w:type="paragraph" w:customStyle="1" w:styleId="Untertitel2">
    <w:name w:val="Untertitel 2"/>
    <w:basedOn w:val="Standard"/>
    <w:rsid w:val="00252C1E"/>
    <w:pPr>
      <w:autoSpaceDE w:val="0"/>
      <w:autoSpaceDN w:val="0"/>
      <w:adjustRightInd w:val="0"/>
      <w:spacing w:after="0" w:line="288" w:lineRule="auto"/>
      <w:ind w:left="-1361"/>
      <w:textAlignment w:val="center"/>
    </w:pPr>
    <w:rPr>
      <w:rFonts w:ascii="OCR A Extended" w:hAnsi="OCR A Extended" w:cs="OCR A Extended"/>
      <w:color w:val="D1B400"/>
      <w:sz w:val="30"/>
      <w:szCs w:val="30"/>
    </w:rPr>
  </w:style>
  <w:style w:type="paragraph" w:customStyle="1" w:styleId="6Text13pt">
    <w:name w:val="6_Text 13pt"/>
    <w:basedOn w:val="Standard"/>
    <w:qFormat/>
    <w:rsid w:val="00005C6B"/>
    <w:pPr>
      <w:tabs>
        <w:tab w:val="left" w:pos="4536"/>
        <w:tab w:val="left" w:pos="5670"/>
      </w:tabs>
      <w:autoSpaceDE w:val="0"/>
      <w:autoSpaceDN w:val="0"/>
      <w:adjustRightInd w:val="0"/>
      <w:spacing w:after="0" w:line="288" w:lineRule="auto"/>
      <w:textAlignment w:val="center"/>
    </w:pPr>
    <w:rPr>
      <w:rFonts w:ascii="Fakt Pro Bln" w:hAnsi="Fakt Pro Bln" w:cs="Fakt Pro Bln"/>
      <w:color w:val="706F6F"/>
      <w:sz w:val="26"/>
      <w:szCs w:val="26"/>
    </w:rPr>
  </w:style>
  <w:style w:type="paragraph" w:customStyle="1" w:styleId="5LauftextInhaltsverzeichnis">
    <w:name w:val="5_Lauftext Inhaltsverzeichnis"/>
    <w:basedOn w:val="6Text13pt"/>
    <w:qFormat/>
    <w:rsid w:val="008E40BD"/>
    <w:pPr>
      <w:tabs>
        <w:tab w:val="clear" w:pos="4536"/>
      </w:tabs>
    </w:pPr>
  </w:style>
  <w:style w:type="paragraph" w:customStyle="1" w:styleId="UntertitelGROSS">
    <w:name w:val="Untertitel GROSS"/>
    <w:basedOn w:val="Standard"/>
    <w:rsid w:val="00CC4FBD"/>
    <w:pPr>
      <w:ind w:left="-1361" w:hanging="1"/>
    </w:pPr>
    <w:rPr>
      <w:rFonts w:ascii="OCR A Extended" w:hAnsi="OCR A Extended" w:cs="OCR A Extended"/>
      <w:caps/>
      <w:color w:val="D1B400"/>
      <w:sz w:val="30"/>
      <w:szCs w:val="30"/>
    </w:rPr>
  </w:style>
  <w:style w:type="paragraph" w:customStyle="1" w:styleId="3Untertitelblau">
    <w:name w:val="3_Untertitel blau"/>
    <w:basedOn w:val="Standard"/>
    <w:qFormat/>
    <w:rsid w:val="00765AD2"/>
    <w:pPr>
      <w:suppressAutoHyphens/>
      <w:autoSpaceDE w:val="0"/>
      <w:autoSpaceDN w:val="0"/>
      <w:adjustRightInd w:val="0"/>
      <w:spacing w:after="0" w:line="288" w:lineRule="auto"/>
      <w:textAlignment w:val="center"/>
    </w:pPr>
    <w:rPr>
      <w:rFonts w:ascii="Fakt Pro SmBd" w:hAnsi="Fakt Pro SmBd" w:cs="Fakt Pro SmBd"/>
      <w:bCs/>
      <w:color w:val="3B3838" w:themeColor="background2" w:themeShade="40"/>
      <w:sz w:val="24"/>
      <w:szCs w:val="24"/>
    </w:rPr>
  </w:style>
  <w:style w:type="paragraph" w:customStyle="1" w:styleId="4Lauftextgrau">
    <w:name w:val="4_Lauftext grau"/>
    <w:basedOn w:val="Standard"/>
    <w:qFormat/>
    <w:rsid w:val="00E00563"/>
    <w:pPr>
      <w:tabs>
        <w:tab w:val="right" w:pos="9072"/>
      </w:tabs>
      <w:suppressAutoHyphens/>
      <w:autoSpaceDE w:val="0"/>
      <w:autoSpaceDN w:val="0"/>
      <w:adjustRightInd w:val="0"/>
      <w:spacing w:after="0" w:line="288" w:lineRule="auto"/>
      <w:textAlignment w:val="center"/>
    </w:pPr>
    <w:rPr>
      <w:rFonts w:ascii="Fakt Pro Bln" w:hAnsi="Fakt Pro Bln" w:cs="Fakt Pro Bln"/>
      <w:color w:val="000000" w:themeColor="text1"/>
    </w:rPr>
  </w:style>
  <w:style w:type="paragraph" w:customStyle="1" w:styleId="Ziele">
    <w:name w:val="Ziele"/>
    <w:basedOn w:val="Standard"/>
    <w:link w:val="ZieleZchn"/>
    <w:qFormat/>
    <w:rsid w:val="00230244"/>
    <w:pPr>
      <w:suppressAutoHyphens/>
      <w:autoSpaceDE w:val="0"/>
      <w:autoSpaceDN w:val="0"/>
      <w:adjustRightInd w:val="0"/>
      <w:spacing w:after="0" w:line="288" w:lineRule="auto"/>
      <w:textAlignment w:val="center"/>
    </w:pPr>
    <w:rPr>
      <w:rFonts w:ascii="Fakt Pro SmBd" w:hAnsi="Fakt Pro SmBd" w:cs="Fakt Pro SmBd"/>
      <w:bCs/>
      <w:color w:val="706F6F"/>
    </w:rPr>
  </w:style>
  <w:style w:type="paragraph" w:customStyle="1" w:styleId="91Signatur13pt">
    <w:name w:val="9.1_Signatur 13pt"/>
    <w:basedOn w:val="Standard"/>
    <w:qFormat/>
    <w:rsid w:val="00F90B40"/>
    <w:pPr>
      <w:suppressAutoHyphens/>
      <w:autoSpaceDE w:val="0"/>
      <w:autoSpaceDN w:val="0"/>
      <w:adjustRightInd w:val="0"/>
      <w:spacing w:after="0" w:line="288" w:lineRule="auto"/>
      <w:textAlignment w:val="center"/>
    </w:pPr>
    <w:rPr>
      <w:rFonts w:ascii="OCR A Extended" w:hAnsi="OCR A Extended" w:cs="OCR A Extended"/>
      <w:caps/>
      <w:color w:val="C7B300"/>
      <w:sz w:val="26"/>
      <w:szCs w:val="26"/>
    </w:rPr>
  </w:style>
  <w:style w:type="paragraph" w:customStyle="1" w:styleId="92SignaturBeruf11pt">
    <w:name w:val="9.2_Signatur_Beruf 11pt"/>
    <w:basedOn w:val="91Signatur13pt"/>
    <w:qFormat/>
    <w:rsid w:val="001C74B5"/>
    <w:rPr>
      <w:sz w:val="22"/>
      <w:szCs w:val="22"/>
    </w:rPr>
  </w:style>
  <w:style w:type="paragraph" w:customStyle="1" w:styleId="MittleresRaster21">
    <w:name w:val="Mittleres Raster 21"/>
    <w:link w:val="MittleresRaster2Zchn"/>
    <w:uiPriority w:val="1"/>
    <w:qFormat/>
    <w:rsid w:val="00141682"/>
    <w:rPr>
      <w:rFonts w:eastAsia="Times New Roman"/>
      <w:sz w:val="22"/>
      <w:szCs w:val="22"/>
    </w:rPr>
  </w:style>
  <w:style w:type="character" w:customStyle="1" w:styleId="MittleresRaster2Zchn">
    <w:name w:val="Mittleres Raster 2 Zchn"/>
    <w:link w:val="MittleresRaster21"/>
    <w:uiPriority w:val="1"/>
    <w:rsid w:val="00141682"/>
    <w:rPr>
      <w:rFonts w:eastAsia="Times New Roman"/>
      <w:lang w:val="de-DE" w:eastAsia="de-DE"/>
    </w:rPr>
  </w:style>
  <w:style w:type="paragraph" w:customStyle="1" w:styleId="2UntertitelGROSS">
    <w:name w:val="2_Untertitel GROSS"/>
    <w:basedOn w:val="Standard"/>
    <w:qFormat/>
    <w:rsid w:val="00B95F91"/>
    <w:rPr>
      <w:rFonts w:ascii="OCR A Extended" w:hAnsi="OCR A Extended" w:cs="OCR A Extended"/>
      <w:caps/>
      <w:color w:val="D1B400"/>
      <w:sz w:val="30"/>
      <w:szCs w:val="30"/>
    </w:rPr>
  </w:style>
  <w:style w:type="paragraph" w:customStyle="1" w:styleId="erfllt">
    <w:name w:val="erfüllt"/>
    <w:basedOn w:val="Ziele"/>
    <w:link w:val="erflltZchn"/>
    <w:qFormat/>
    <w:rsid w:val="005501C8"/>
    <w:rPr>
      <w:color w:val="C7B300"/>
    </w:rPr>
  </w:style>
  <w:style w:type="character" w:customStyle="1" w:styleId="ZieleZchn">
    <w:name w:val="Ziele Zchn"/>
    <w:basedOn w:val="Absatz-Standardschriftart"/>
    <w:link w:val="Ziele"/>
    <w:rsid w:val="005501C8"/>
    <w:rPr>
      <w:rFonts w:ascii="Fakt Pro SmBd" w:hAnsi="Fakt Pro SmBd" w:cs="Fakt Pro SmBd"/>
      <w:bCs/>
      <w:color w:val="706F6F"/>
      <w:sz w:val="22"/>
      <w:szCs w:val="22"/>
      <w:lang w:eastAsia="en-US"/>
    </w:rPr>
  </w:style>
  <w:style w:type="character" w:customStyle="1" w:styleId="erflltZchn">
    <w:name w:val="erfüllt Zchn"/>
    <w:basedOn w:val="ZieleZchn"/>
    <w:link w:val="erfllt"/>
    <w:rsid w:val="005501C8"/>
    <w:rPr>
      <w:rFonts w:ascii="Fakt Pro SmBd" w:hAnsi="Fakt Pro SmBd" w:cs="Fakt Pro SmBd"/>
      <w:bCs/>
      <w:color w:val="C7B300"/>
      <w:sz w:val="22"/>
      <w:szCs w:val="22"/>
      <w:lang w:eastAsia="en-US"/>
    </w:rPr>
  </w:style>
  <w:style w:type="character" w:customStyle="1" w:styleId="berschrift1Zchn">
    <w:name w:val="Überschrift 1 Zchn"/>
    <w:basedOn w:val="Absatz-Standardschriftart"/>
    <w:link w:val="berschrift1"/>
    <w:uiPriority w:val="9"/>
    <w:rsid w:val="00396030"/>
    <w:rPr>
      <w:rFonts w:asciiTheme="majorHAnsi" w:eastAsiaTheme="majorEastAsia" w:hAnsiTheme="majorHAnsi" w:cstheme="majorBidi"/>
      <w:color w:val="2E74B5" w:themeColor="accent1" w:themeShade="BF"/>
      <w:sz w:val="32"/>
      <w:szCs w:val="32"/>
      <w:lang w:val="de-CH" w:eastAsia="en-US"/>
    </w:rPr>
  </w:style>
  <w:style w:type="paragraph" w:styleId="Inhaltsverzeichnisberschrift">
    <w:name w:val="TOC Heading"/>
    <w:basedOn w:val="berschrift1"/>
    <w:next w:val="Standard"/>
    <w:uiPriority w:val="39"/>
    <w:unhideWhenUsed/>
    <w:qFormat/>
    <w:rsid w:val="00396030"/>
    <w:pPr>
      <w:outlineLvl w:val="9"/>
    </w:pPr>
    <w:rPr>
      <w:lang w:eastAsia="de-CH"/>
    </w:rPr>
  </w:style>
  <w:style w:type="paragraph" w:styleId="Verzeichnis1">
    <w:name w:val="toc 1"/>
    <w:basedOn w:val="5LauftextInhaltsverzeichnis"/>
    <w:next w:val="5LauftextInhaltsverzeichnis"/>
    <w:autoRedefine/>
    <w:uiPriority w:val="39"/>
    <w:unhideWhenUsed/>
    <w:qFormat/>
    <w:rsid w:val="00396030"/>
    <w:pPr>
      <w:spacing w:after="100"/>
    </w:pPr>
  </w:style>
  <w:style w:type="character" w:styleId="Hyperlink">
    <w:name w:val="Hyperlink"/>
    <w:basedOn w:val="Absatz-Standardschriftart"/>
    <w:uiPriority w:val="99"/>
    <w:unhideWhenUsed/>
    <w:rsid w:val="00396030"/>
    <w:rPr>
      <w:color w:val="0563C1" w:themeColor="hyperlink"/>
      <w:u w:val="single"/>
    </w:rPr>
  </w:style>
  <w:style w:type="character" w:styleId="Kommentarzeichen">
    <w:name w:val="annotation reference"/>
    <w:basedOn w:val="Absatz-Standardschriftart"/>
    <w:uiPriority w:val="99"/>
    <w:semiHidden/>
    <w:unhideWhenUsed/>
    <w:rsid w:val="00F060D5"/>
    <w:rPr>
      <w:sz w:val="16"/>
      <w:szCs w:val="16"/>
    </w:rPr>
  </w:style>
  <w:style w:type="paragraph" w:styleId="Kommentartext">
    <w:name w:val="annotation text"/>
    <w:basedOn w:val="Standard"/>
    <w:link w:val="KommentartextZchn"/>
    <w:uiPriority w:val="99"/>
    <w:semiHidden/>
    <w:unhideWhenUsed/>
    <w:rsid w:val="00F060D5"/>
    <w:pPr>
      <w:spacing w:line="240" w:lineRule="auto"/>
    </w:pPr>
  </w:style>
  <w:style w:type="character" w:customStyle="1" w:styleId="KommentartextZchn">
    <w:name w:val="Kommentartext Zchn"/>
    <w:basedOn w:val="Absatz-Standardschriftart"/>
    <w:link w:val="Kommentartext"/>
    <w:uiPriority w:val="99"/>
    <w:semiHidden/>
    <w:rsid w:val="00F060D5"/>
    <w:rPr>
      <w:lang w:val="de-CH" w:eastAsia="en-US"/>
    </w:rPr>
  </w:style>
  <w:style w:type="paragraph" w:styleId="Kommentarthema">
    <w:name w:val="annotation subject"/>
    <w:basedOn w:val="Kommentartext"/>
    <w:next w:val="Kommentartext"/>
    <w:link w:val="KommentarthemaZchn"/>
    <w:uiPriority w:val="99"/>
    <w:semiHidden/>
    <w:unhideWhenUsed/>
    <w:rsid w:val="00F060D5"/>
    <w:rPr>
      <w:b/>
      <w:bCs/>
    </w:rPr>
  </w:style>
  <w:style w:type="character" w:customStyle="1" w:styleId="KommentarthemaZchn">
    <w:name w:val="Kommentarthema Zchn"/>
    <w:basedOn w:val="KommentartextZchn"/>
    <w:link w:val="Kommentarthema"/>
    <w:uiPriority w:val="99"/>
    <w:semiHidden/>
    <w:rsid w:val="00F060D5"/>
    <w:rPr>
      <w:b/>
      <w:bCs/>
      <w:lang w:val="de-CH" w:eastAsia="en-US"/>
    </w:rPr>
  </w:style>
  <w:style w:type="paragraph" w:styleId="Verzeichnis2">
    <w:name w:val="toc 2"/>
    <w:next w:val="5LauftextInhaltsverzeichnis"/>
    <w:autoRedefine/>
    <w:uiPriority w:val="39"/>
    <w:semiHidden/>
    <w:unhideWhenUsed/>
    <w:qFormat/>
    <w:rsid w:val="00835AE2"/>
    <w:pPr>
      <w:ind w:left="220"/>
    </w:pPr>
    <w:rPr>
      <w:rFonts w:ascii="Fakt Pro Bln" w:hAnsi="Fakt Pro Bln" w:cs="Fakt Pro Bln"/>
      <w:color w:val="706F6F"/>
      <w:sz w:val="26"/>
      <w:szCs w:val="26"/>
      <w:lang w:eastAsia="en-US"/>
    </w:rPr>
  </w:style>
  <w:style w:type="character" w:styleId="Erwhnung">
    <w:name w:val="Mention"/>
    <w:basedOn w:val="Absatz-Standardschriftart"/>
    <w:uiPriority w:val="51"/>
    <w:rsid w:val="003A5AC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er.ASP\Documents\Benutzerdefinierte%20Office-Vorlagen\Vorlage%20f&#252;r%20eine%20Projektdok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CB3DE-0759-45F4-A71E-0101CB1BA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eine Projektdokumentation.dotx</Template>
  <TotalTime>0</TotalTime>
  <Pages>10</Pages>
  <Words>1161</Words>
  <Characters>7315</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Heri</dc:creator>
  <cp:keywords/>
  <dc:description/>
  <cp:lastModifiedBy>Marcus Heri</cp:lastModifiedBy>
  <cp:revision>11</cp:revision>
  <cp:lastPrinted>2017-01-06T10:18:00Z</cp:lastPrinted>
  <dcterms:created xsi:type="dcterms:W3CDTF">2018-06-21T07:06:00Z</dcterms:created>
  <dcterms:modified xsi:type="dcterms:W3CDTF">2018-06-21T09:02:00Z</dcterms:modified>
</cp:coreProperties>
</file>